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716"/>
        <w:gridCol w:w="7954"/>
      </w:tblGrid>
      <w:tr w:rsidR="00253389" w:rsidRPr="006F2311" w14:paraId="32287DF5" w14:textId="77777777" w:rsidTr="00B63B19">
        <w:tc>
          <w:tcPr>
            <w:tcW w:w="5716" w:type="dxa"/>
            <w:shd w:val="clear" w:color="auto" w:fill="C2D69B" w:themeFill="accent3" w:themeFillTint="99"/>
          </w:tcPr>
          <w:p w14:paraId="41642890" w14:textId="77777777" w:rsidR="00253389" w:rsidRPr="006F2311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bookmarkStart w:id="0" w:name="_Toc36346486"/>
            <w:bookmarkStart w:id="1" w:name="_Toc55013458"/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 xml:space="preserve">Ticket </w:t>
            </w:r>
            <w:r w:rsidRPr="006F2311"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No:</w:t>
            </w:r>
          </w:p>
        </w:tc>
        <w:tc>
          <w:tcPr>
            <w:tcW w:w="7954" w:type="dxa"/>
          </w:tcPr>
          <w:p w14:paraId="3A74E957" w14:textId="77777777" w:rsidR="00253389" w:rsidRPr="006F2311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NA</w:t>
            </w:r>
          </w:p>
        </w:tc>
      </w:tr>
      <w:tr w:rsidR="00253389" w:rsidRPr="006F2311" w14:paraId="7BCB1970" w14:textId="77777777" w:rsidTr="00B63B19">
        <w:tc>
          <w:tcPr>
            <w:tcW w:w="5716" w:type="dxa"/>
            <w:shd w:val="clear" w:color="auto" w:fill="C2D69B" w:themeFill="accent3" w:themeFillTint="99"/>
          </w:tcPr>
          <w:p w14:paraId="5674E131" w14:textId="77777777" w:rsidR="00253389" w:rsidRPr="006F2311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Executed By:</w:t>
            </w:r>
          </w:p>
        </w:tc>
        <w:tc>
          <w:tcPr>
            <w:tcW w:w="7954" w:type="dxa"/>
          </w:tcPr>
          <w:p w14:paraId="5CEFEFB0" w14:textId="272F02EF" w:rsidR="00253389" w:rsidRPr="006F2311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2</w:t>
            </w:r>
            <w:r w:rsidR="00FC7D32"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400171</w:t>
            </w: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, 2</w:t>
            </w:r>
            <w:r w:rsidR="00FC7D32"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400603</w:t>
            </w:r>
          </w:p>
        </w:tc>
      </w:tr>
      <w:tr w:rsidR="00253389" w:rsidRPr="006F2311" w14:paraId="6C88C59F" w14:textId="77777777" w:rsidTr="00B63B19">
        <w:trPr>
          <w:trHeight w:val="467"/>
        </w:trPr>
        <w:tc>
          <w:tcPr>
            <w:tcW w:w="5716" w:type="dxa"/>
            <w:shd w:val="clear" w:color="auto" w:fill="C2D69B" w:themeFill="accent3" w:themeFillTint="99"/>
          </w:tcPr>
          <w:p w14:paraId="399BCA1C" w14:textId="77777777" w:rsidR="00253389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Date:</w:t>
            </w:r>
          </w:p>
        </w:tc>
        <w:tc>
          <w:tcPr>
            <w:tcW w:w="7954" w:type="dxa"/>
          </w:tcPr>
          <w:p w14:paraId="28A567B8" w14:textId="20B60535" w:rsidR="00253389" w:rsidRPr="006F2311" w:rsidRDefault="00FC7D32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14</w:t>
            </w:r>
            <w:r w:rsidR="00253389"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-M</w:t>
            </w: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AY</w:t>
            </w:r>
            <w:r w:rsidR="00253389"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-2025</w:t>
            </w:r>
          </w:p>
        </w:tc>
      </w:tr>
      <w:tr w:rsidR="00253389" w:rsidRPr="006F2311" w14:paraId="3BC28906" w14:textId="77777777" w:rsidTr="00B63B19">
        <w:trPr>
          <w:trHeight w:val="404"/>
        </w:trPr>
        <w:tc>
          <w:tcPr>
            <w:tcW w:w="5716" w:type="dxa"/>
            <w:shd w:val="clear" w:color="auto" w:fill="C2D69B" w:themeFill="accent3" w:themeFillTint="99"/>
          </w:tcPr>
          <w:p w14:paraId="5612656A" w14:textId="77777777" w:rsidR="00253389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Transport Request Number:</w:t>
            </w:r>
          </w:p>
        </w:tc>
        <w:tc>
          <w:tcPr>
            <w:tcW w:w="7954" w:type="dxa"/>
          </w:tcPr>
          <w:p w14:paraId="1AC968B4" w14:textId="3AE4F15D" w:rsidR="00253389" w:rsidRPr="007C28F5" w:rsidRDefault="00733C0A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NA</w:t>
            </w:r>
          </w:p>
        </w:tc>
      </w:tr>
      <w:tr w:rsidR="00253389" w:rsidRPr="006F2311" w14:paraId="1E713A7C" w14:textId="77777777" w:rsidTr="00B63B19">
        <w:tc>
          <w:tcPr>
            <w:tcW w:w="5716" w:type="dxa"/>
            <w:shd w:val="clear" w:color="auto" w:fill="C2D69B" w:themeFill="accent3" w:themeFillTint="99"/>
          </w:tcPr>
          <w:p w14:paraId="310F7788" w14:textId="77777777" w:rsidR="00253389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Client:</w:t>
            </w:r>
          </w:p>
        </w:tc>
        <w:tc>
          <w:tcPr>
            <w:tcW w:w="7954" w:type="dxa"/>
          </w:tcPr>
          <w:p w14:paraId="396979C5" w14:textId="77777777" w:rsidR="00253389" w:rsidRPr="006F2311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300</w:t>
            </w:r>
          </w:p>
        </w:tc>
      </w:tr>
      <w:tr w:rsidR="00253389" w:rsidRPr="006F2311" w14:paraId="74E8BB8C" w14:textId="77777777" w:rsidTr="00B63B19">
        <w:tc>
          <w:tcPr>
            <w:tcW w:w="5716" w:type="dxa"/>
            <w:shd w:val="clear" w:color="auto" w:fill="C2D69B" w:themeFill="accent3" w:themeFillTint="99"/>
          </w:tcPr>
          <w:p w14:paraId="78DD5832" w14:textId="77777777" w:rsidR="00253389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  <w:r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  <w:t>Overall Status (Pass/Fail):</w:t>
            </w:r>
          </w:p>
        </w:tc>
        <w:tc>
          <w:tcPr>
            <w:tcW w:w="7954" w:type="dxa"/>
          </w:tcPr>
          <w:p w14:paraId="5E8D7C5C" w14:textId="77777777" w:rsidR="00253389" w:rsidRPr="006F2311" w:rsidRDefault="00253389" w:rsidP="00B63B19">
            <w:pPr>
              <w:pStyle w:val="BodyText"/>
              <w:tabs>
                <w:tab w:val="right" w:pos="3240"/>
                <w:tab w:val="left" w:pos="3600"/>
              </w:tabs>
              <w:spacing w:after="0"/>
              <w:jc w:val="both"/>
              <w:outlineLvl w:val="0"/>
              <w:rPr>
                <w:rFonts w:ascii="Arial" w:hAnsi="Arial" w:cs="Arial"/>
                <w:b/>
                <w:iCs/>
                <w:color w:val="000000"/>
                <w:sz w:val="28"/>
                <w:lang w:val="en-GB"/>
              </w:rPr>
            </w:pPr>
          </w:p>
        </w:tc>
      </w:tr>
    </w:tbl>
    <w:p w14:paraId="1F6FD9CE" w14:textId="77777777" w:rsidR="00253389" w:rsidRPr="006F2311" w:rsidRDefault="00253389" w:rsidP="00253389">
      <w:pPr>
        <w:pStyle w:val="BodyText"/>
        <w:tabs>
          <w:tab w:val="right" w:pos="3240"/>
          <w:tab w:val="left" w:pos="3600"/>
        </w:tabs>
        <w:spacing w:after="0"/>
        <w:jc w:val="both"/>
        <w:outlineLvl w:val="0"/>
        <w:rPr>
          <w:rFonts w:ascii="Arial" w:hAnsi="Arial" w:cs="Arial"/>
          <w:b/>
          <w:iCs/>
          <w:color w:val="000000"/>
          <w:sz w:val="28"/>
          <w:lang w:val="en-GB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8"/>
      </w:tblGrid>
      <w:tr w:rsidR="00253389" w:rsidRPr="006F2311" w14:paraId="1CC720E8" w14:textId="77777777" w:rsidTr="00B63B19">
        <w:tc>
          <w:tcPr>
            <w:tcW w:w="13968" w:type="dxa"/>
            <w:shd w:val="clear" w:color="auto" w:fill="C2D69B" w:themeFill="accent3" w:themeFillTint="99"/>
          </w:tcPr>
          <w:p w14:paraId="210375B3" w14:textId="77777777" w:rsidR="00253389" w:rsidRPr="00CB14E7" w:rsidRDefault="00253389" w:rsidP="00B63B19">
            <w:pPr>
              <w:pStyle w:val="Heading1"/>
              <w:jc w:val="center"/>
              <w:rPr>
                <w:rFonts w:ascii="Arial" w:hAnsi="Arial" w:cs="Arial"/>
                <w:color w:val="000000"/>
                <w:sz w:val="28"/>
                <w:szCs w:val="28"/>
                <w:lang w:val="en-GB"/>
              </w:rPr>
            </w:pPr>
            <w:r w:rsidRPr="006F2311">
              <w:rPr>
                <w:rFonts w:ascii="Arial" w:hAnsi="Arial" w:cs="Arial"/>
                <w:bCs/>
                <w:iCs/>
                <w:color w:val="000000"/>
                <w:sz w:val="36"/>
                <w:lang w:val="en-GB"/>
              </w:rPr>
              <w:tab/>
            </w:r>
            <w:r w:rsidRPr="00CB14E7">
              <w:rPr>
                <w:rFonts w:ascii="Arial" w:hAnsi="Arial" w:cs="Arial"/>
                <w:color w:val="000000"/>
                <w:sz w:val="28"/>
                <w:szCs w:val="28"/>
                <w:lang w:val="en-GB"/>
              </w:rPr>
              <w:t>Unit Test Results</w:t>
            </w:r>
          </w:p>
        </w:tc>
      </w:tr>
    </w:tbl>
    <w:p w14:paraId="1E4625B2" w14:textId="77777777" w:rsidR="00253389" w:rsidRPr="006F2311" w:rsidRDefault="00253389" w:rsidP="00253389">
      <w:pPr>
        <w:ind w:left="-142" w:right="-164"/>
        <w:jc w:val="both"/>
        <w:rPr>
          <w:rFonts w:ascii="Arial" w:hAnsi="Arial" w:cs="Arial"/>
          <w:lang w:val="en-GB"/>
        </w:rPr>
      </w:pPr>
    </w:p>
    <w:p w14:paraId="0420E719" w14:textId="77777777" w:rsidR="00253389" w:rsidRDefault="00253389" w:rsidP="00253389">
      <w:pPr>
        <w:ind w:left="-142" w:right="-164"/>
        <w:jc w:val="both"/>
        <w:rPr>
          <w:rFonts w:ascii="Arial" w:hAnsi="Arial" w:cs="Arial"/>
          <w:b/>
          <w:u w:val="single"/>
          <w:lang w:val="en-GB"/>
        </w:rPr>
      </w:pPr>
    </w:p>
    <w:bookmarkEnd w:id="0"/>
    <w:bookmarkEnd w:id="1"/>
    <w:p w14:paraId="7D4E5DDB" w14:textId="77777777" w:rsidR="00253389" w:rsidRPr="00E30F0D" w:rsidRDefault="00253389" w:rsidP="00253389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</w:t>
      </w:r>
      <w:r w:rsidRPr="00E30F0D">
        <w:rPr>
          <w:rFonts w:ascii="Arial" w:hAnsi="Arial" w:cs="Arial"/>
          <w:b/>
          <w:sz w:val="22"/>
          <w:szCs w:val="22"/>
          <w:u w:val="single"/>
        </w:rPr>
        <w:t>est case scenario:</w:t>
      </w:r>
    </w:p>
    <w:p w14:paraId="4273881B" w14:textId="77777777" w:rsidR="00253389" w:rsidRPr="00AB2335" w:rsidRDefault="00253389" w:rsidP="00253389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="-431" w:tblpY="1"/>
        <w:tblOverlap w:val="never"/>
        <w:tblW w:w="15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41"/>
        <w:gridCol w:w="1695"/>
        <w:gridCol w:w="4536"/>
        <w:gridCol w:w="1985"/>
        <w:gridCol w:w="1070"/>
        <w:gridCol w:w="2621"/>
      </w:tblGrid>
      <w:tr w:rsidR="00253389" w:rsidRPr="00AB2335" w14:paraId="0028E125" w14:textId="77777777" w:rsidTr="00E125C2">
        <w:trPr>
          <w:trHeight w:val="863"/>
        </w:trPr>
        <w:tc>
          <w:tcPr>
            <w:tcW w:w="562" w:type="dxa"/>
            <w:shd w:val="clear" w:color="auto" w:fill="C2D69B" w:themeFill="accent3" w:themeFillTint="99"/>
          </w:tcPr>
          <w:p w14:paraId="65393CDD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No.</w:t>
            </w:r>
          </w:p>
        </w:tc>
        <w:tc>
          <w:tcPr>
            <w:tcW w:w="2841" w:type="dxa"/>
            <w:shd w:val="clear" w:color="auto" w:fill="C2D69B" w:themeFill="accent3" w:themeFillTint="99"/>
          </w:tcPr>
          <w:p w14:paraId="5FE0C7F2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Test Scenario</w:t>
            </w:r>
          </w:p>
        </w:tc>
        <w:tc>
          <w:tcPr>
            <w:tcW w:w="1695" w:type="dxa"/>
            <w:shd w:val="clear" w:color="auto" w:fill="C2D69B" w:themeFill="accent3" w:themeFillTint="99"/>
          </w:tcPr>
          <w:p w14:paraId="4D636AB3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Data</w:t>
            </w:r>
          </w:p>
        </w:tc>
        <w:tc>
          <w:tcPr>
            <w:tcW w:w="4536" w:type="dxa"/>
            <w:shd w:val="clear" w:color="auto" w:fill="C2D69B" w:themeFill="accent3" w:themeFillTint="99"/>
          </w:tcPr>
          <w:p w14:paraId="7A01426B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Expected Results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1D5E0A92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Actual Results</w:t>
            </w:r>
          </w:p>
        </w:tc>
        <w:tc>
          <w:tcPr>
            <w:tcW w:w="1070" w:type="dxa"/>
            <w:shd w:val="clear" w:color="auto" w:fill="C2D69B" w:themeFill="accent3" w:themeFillTint="99"/>
          </w:tcPr>
          <w:p w14:paraId="3BC834B8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Status Pass/ Fail</w:t>
            </w:r>
          </w:p>
        </w:tc>
        <w:tc>
          <w:tcPr>
            <w:tcW w:w="2621" w:type="dxa"/>
            <w:shd w:val="clear" w:color="auto" w:fill="C2D69B" w:themeFill="accent3" w:themeFillTint="99"/>
          </w:tcPr>
          <w:p w14:paraId="0A9B3ABB" w14:textId="508BAC91" w:rsidR="00253389" w:rsidRPr="007C263B" w:rsidRDefault="00253389" w:rsidP="00E125C2">
            <w:pPr>
              <w:jc w:val="center"/>
              <w:rPr>
                <w:b/>
              </w:rPr>
            </w:pPr>
            <w:r w:rsidRPr="007C263B">
              <w:rPr>
                <w:b/>
              </w:rPr>
              <w:t>Test result</w:t>
            </w:r>
          </w:p>
        </w:tc>
      </w:tr>
      <w:tr w:rsidR="00253389" w:rsidRPr="00AB2335" w14:paraId="0D95CEB9" w14:textId="77777777" w:rsidTr="00E125C2">
        <w:trPr>
          <w:trHeight w:val="1331"/>
        </w:trPr>
        <w:tc>
          <w:tcPr>
            <w:tcW w:w="562" w:type="dxa"/>
          </w:tcPr>
          <w:p w14:paraId="3B51E750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B2335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2841" w:type="dxa"/>
          </w:tcPr>
          <w:p w14:paraId="5023BB9C" w14:textId="77777777" w:rsidR="00253389" w:rsidRDefault="0025338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4F5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</w:t>
            </w:r>
            <w:r w:rsidRPr="00774FF5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:</w:t>
            </w:r>
          </w:p>
          <w:p w14:paraId="29757E9A" w14:textId="2C5C52BF" w:rsidR="00253389" w:rsidRPr="00582709" w:rsidRDefault="0025338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Z</w:t>
            </w:r>
            <w:r w:rsidR="006D1EAC">
              <w:rPr>
                <w:rFonts w:ascii="Arial" w:hAnsi="Arial" w:cs="Arial"/>
                <w:sz w:val="22"/>
                <w:szCs w:val="22"/>
                <w:lang w:val="en-GB"/>
              </w:rPr>
              <w:t>SD_TRN603</w:t>
            </w:r>
          </w:p>
        </w:tc>
        <w:tc>
          <w:tcPr>
            <w:tcW w:w="1695" w:type="dxa"/>
          </w:tcPr>
          <w:p w14:paraId="1B869717" w14:textId="4E98DE30" w:rsidR="00253389" w:rsidRPr="008F3C6B" w:rsidRDefault="00253389" w:rsidP="00D02B11">
            <w:pPr>
              <w:ind w:left="3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6D1EAC">
              <w:rPr>
                <w:rFonts w:ascii="Arial" w:hAnsi="Arial" w:cs="Arial"/>
                <w:sz w:val="22"/>
                <w:szCs w:val="22"/>
                <w:lang w:val="en-GB"/>
              </w:rPr>
              <w:t>4/05/2025</w:t>
            </w:r>
          </w:p>
        </w:tc>
        <w:tc>
          <w:tcPr>
            <w:tcW w:w="4536" w:type="dxa"/>
          </w:tcPr>
          <w:p w14:paraId="155F093A" w14:textId="5FFC83DC" w:rsidR="00253389" w:rsidRPr="00E30F0D" w:rsidRDefault="00253389" w:rsidP="00E125C2">
            <w:pPr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The </w:t>
            </w:r>
            <w:r w:rsidR="006D1EAC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Module Pool Screen Should Be Displayed </w:t>
            </w:r>
            <w:r w:rsidR="00AE6D96">
              <w:rPr>
                <w:rFonts w:ascii="Trebuchet MS" w:hAnsi="Trebuchet MS" w:cs="Calibri"/>
                <w:color w:val="000000"/>
                <w:sz w:val="22"/>
                <w:szCs w:val="22"/>
              </w:rPr>
              <w:t>w</w:t>
            </w:r>
            <w:r w:rsidR="006D1EAC">
              <w:rPr>
                <w:rFonts w:ascii="Trebuchet MS" w:hAnsi="Trebuchet MS" w:cs="Calibri"/>
                <w:color w:val="000000"/>
                <w:sz w:val="22"/>
                <w:szCs w:val="22"/>
              </w:rPr>
              <w:t>ith Components in it.</w:t>
            </w:r>
          </w:p>
        </w:tc>
        <w:tc>
          <w:tcPr>
            <w:tcW w:w="1985" w:type="dxa"/>
          </w:tcPr>
          <w:p w14:paraId="79F1AE90" w14:textId="63D28556" w:rsidR="00253389" w:rsidRPr="00AB2335" w:rsidRDefault="0025338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="006D1EAC">
              <w:rPr>
                <w:rFonts w:ascii="Arial" w:hAnsi="Arial" w:cs="Arial"/>
                <w:sz w:val="22"/>
                <w:szCs w:val="22"/>
                <w:lang w:val="en-GB"/>
              </w:rPr>
              <w:t>Module pool Screen Should be Displayed With radio buttons, table wizard and submit button</w:t>
            </w:r>
          </w:p>
        </w:tc>
        <w:tc>
          <w:tcPr>
            <w:tcW w:w="1070" w:type="dxa"/>
          </w:tcPr>
          <w:p w14:paraId="47C2C8DE" w14:textId="77777777" w:rsidR="00253389" w:rsidRPr="00AB2335" w:rsidRDefault="0025338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16A0BE8C" w14:textId="77777777" w:rsidR="00253389" w:rsidRPr="00AB2335" w:rsidRDefault="00253389" w:rsidP="00E125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D30695" wp14:editId="46B06C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5080"/>
                      <wp:wrapSquare wrapText="bothSides"/>
                      <wp:docPr id="16891397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978A2" w14:textId="50EB3A33" w:rsidR="00253389" w:rsidRPr="00EA578D" w:rsidRDefault="006D1EAC" w:rsidP="00253389">
                                  <w:r>
                                    <w:t xml:space="preserve">The Screen Displayed </w:t>
                                  </w:r>
                                  <w:r w:rsidR="00AE6D96">
                                    <w:t>w</w:t>
                                  </w:r>
                                  <w:r>
                                    <w:t>ith Components in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D306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" filled="f" stroked="f" strokeweight=".5pt">
                      <v:textbox style="mso-fit-shape-to-text:t">
                        <w:txbxContent>
                          <w:p w14:paraId="50F978A2" w14:textId="50EB3A33" w:rsidR="00253389" w:rsidRPr="00EA578D" w:rsidRDefault="006D1EAC" w:rsidP="00253389">
                            <w:r>
                              <w:t xml:space="preserve">The Screen Displayed </w:t>
                            </w:r>
                            <w:r w:rsidR="00AE6D96">
                              <w:t>w</w:t>
                            </w:r>
                            <w:r>
                              <w:t>ith Components in 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D1EAC" w:rsidRPr="00AB2335" w14:paraId="636A5596" w14:textId="77777777" w:rsidTr="00E125C2">
        <w:trPr>
          <w:trHeight w:val="1331"/>
        </w:trPr>
        <w:tc>
          <w:tcPr>
            <w:tcW w:w="562" w:type="dxa"/>
          </w:tcPr>
          <w:p w14:paraId="3B2E742B" w14:textId="016252EF" w:rsidR="006D1EAC" w:rsidRPr="00AB2335" w:rsidRDefault="006D1EAC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2841" w:type="dxa"/>
          </w:tcPr>
          <w:p w14:paraId="03B07435" w14:textId="77777777" w:rsidR="006D1EAC" w:rsidRDefault="006D1EAC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Transaction:</w:t>
            </w:r>
          </w:p>
          <w:p w14:paraId="002B61D4" w14:textId="4511383B" w:rsidR="006D1EAC" w:rsidRPr="006D1EAC" w:rsidRDefault="006D1EAC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1EAC">
              <w:rPr>
                <w:rFonts w:ascii="Arial" w:hAnsi="Arial" w:cs="Arial"/>
                <w:sz w:val="22"/>
                <w:szCs w:val="22"/>
                <w:lang w:val="en-GB"/>
              </w:rPr>
              <w:t>ZSD_TRN603</w:t>
            </w:r>
          </w:p>
        </w:tc>
        <w:tc>
          <w:tcPr>
            <w:tcW w:w="1695" w:type="dxa"/>
          </w:tcPr>
          <w:p w14:paraId="1B54AB14" w14:textId="0B1111CB" w:rsidR="006D1EAC" w:rsidRDefault="006D1EAC" w:rsidP="00E125C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14/05/2025</w:t>
            </w:r>
          </w:p>
        </w:tc>
        <w:tc>
          <w:tcPr>
            <w:tcW w:w="4536" w:type="dxa"/>
          </w:tcPr>
          <w:p w14:paraId="1A33E66D" w14:textId="046A6931" w:rsidR="006D1EAC" w:rsidRDefault="006D1EAC" w:rsidP="00E125C2">
            <w:pPr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Three Radio Buttons Are There If click on first radio button then Three sub</w:t>
            </w:r>
            <w:r w:rsidR="00AE6D96">
              <w:rPr>
                <w:rFonts w:ascii="Trebuchet MS" w:hAnsi="Trebuchet MS" w:cs="Calibri"/>
                <w:color w:val="000000"/>
                <w:sz w:val="22"/>
                <w:szCs w:val="22"/>
              </w:rPr>
              <w:t>-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radio button should get visible, if clicked on </w:t>
            </w:r>
            <w:r w:rsidR="0019502D">
              <w:rPr>
                <w:rFonts w:ascii="Trebuchet MS" w:hAnsi="Trebuchet MS" w:cs="Calibri"/>
                <w:color w:val="000000"/>
                <w:sz w:val="22"/>
                <w:szCs w:val="22"/>
              </w:rPr>
              <w:t>second radio button input field should get visible, if clicked on third radio button two sub radio button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</w:t>
            </w:r>
            <w:r w:rsidR="0019502D">
              <w:rPr>
                <w:rFonts w:ascii="Trebuchet MS" w:hAnsi="Trebuchet MS" w:cs="Calibri"/>
                <w:color w:val="000000"/>
                <w:sz w:val="22"/>
                <w:szCs w:val="22"/>
              </w:rPr>
              <w:t>get visible</w:t>
            </w:r>
          </w:p>
        </w:tc>
        <w:tc>
          <w:tcPr>
            <w:tcW w:w="1985" w:type="dxa"/>
          </w:tcPr>
          <w:p w14:paraId="541BA263" w14:textId="38B8A63A" w:rsidR="006D1EAC" w:rsidRDefault="0019502D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When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Click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radio buttons there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sub components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should get visible</w:t>
            </w:r>
          </w:p>
        </w:tc>
        <w:tc>
          <w:tcPr>
            <w:tcW w:w="1070" w:type="dxa"/>
          </w:tcPr>
          <w:p w14:paraId="4331920C" w14:textId="668321D8" w:rsidR="006D1EAC" w:rsidRDefault="00E125C2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9502D"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5FBCA748" w14:textId="1D2AC715" w:rsidR="006D1EAC" w:rsidRDefault="0019502D" w:rsidP="00E125C2">
            <w:pPr>
              <w:rPr>
                <w:noProof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Click on radio buttons there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sub components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Displayed</w:t>
            </w:r>
          </w:p>
        </w:tc>
      </w:tr>
      <w:tr w:rsidR="0019502D" w:rsidRPr="00AB2335" w14:paraId="22D0E714" w14:textId="77777777" w:rsidTr="00E125C2">
        <w:trPr>
          <w:trHeight w:val="1331"/>
        </w:trPr>
        <w:tc>
          <w:tcPr>
            <w:tcW w:w="562" w:type="dxa"/>
          </w:tcPr>
          <w:p w14:paraId="7AE731C1" w14:textId="433DBD96" w:rsidR="0019502D" w:rsidRDefault="0019502D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3</w:t>
            </w:r>
          </w:p>
        </w:tc>
        <w:tc>
          <w:tcPr>
            <w:tcW w:w="2841" w:type="dxa"/>
          </w:tcPr>
          <w:p w14:paraId="0AC7635A" w14:textId="77777777" w:rsidR="0019502D" w:rsidRDefault="0019502D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Transaction:</w:t>
            </w:r>
          </w:p>
          <w:p w14:paraId="126CC24F" w14:textId="783D4118" w:rsidR="0019502D" w:rsidRDefault="0019502D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6D1EAC">
              <w:rPr>
                <w:rFonts w:ascii="Arial" w:hAnsi="Arial" w:cs="Arial"/>
                <w:sz w:val="22"/>
                <w:szCs w:val="22"/>
                <w:lang w:val="en-GB"/>
              </w:rPr>
              <w:t>ZSD_TRN603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Click on Update table control radio button and after that click on create entry radio button.</w:t>
            </w:r>
          </w:p>
        </w:tc>
        <w:tc>
          <w:tcPr>
            <w:tcW w:w="1695" w:type="dxa"/>
          </w:tcPr>
          <w:p w14:paraId="71671AA7" w14:textId="0E47A351" w:rsidR="0019502D" w:rsidRDefault="0019502D" w:rsidP="00E125C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14/05/202</w:t>
            </w:r>
            <w:r w:rsidR="00793DE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4536" w:type="dxa"/>
          </w:tcPr>
          <w:p w14:paraId="1B765D39" w14:textId="73984544" w:rsidR="0019502D" w:rsidRDefault="0019502D" w:rsidP="00E125C2">
            <w:pPr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When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radio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button Update table is clicked and sub radio button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create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entry is clicked and the data is entered in Table wizard so when you click on submit button the</w:t>
            </w:r>
            <w:r w:rsidR="00992635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data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should get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enter</w:t>
            </w:r>
            <w:r w:rsidR="00AE6D96">
              <w:rPr>
                <w:rFonts w:ascii="Trebuchet MS" w:hAnsi="Trebuchet MS" w:cs="Calibri"/>
                <w:color w:val="000000"/>
                <w:sz w:val="22"/>
                <w:szCs w:val="22"/>
              </w:rPr>
              <w:t>ed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into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custom table and on status bar a message should be displayed in status bar ‘Entry Created Successfully’.</w:t>
            </w:r>
          </w:p>
        </w:tc>
        <w:tc>
          <w:tcPr>
            <w:tcW w:w="1985" w:type="dxa"/>
          </w:tcPr>
          <w:p w14:paraId="26E3248E" w14:textId="6AB810FE" w:rsidR="0019502D" w:rsidRDefault="00992635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When Click on Create entry radio button and enter the entry in table wizard after that click on submit button then entries are created in custom table</w:t>
            </w:r>
          </w:p>
        </w:tc>
        <w:tc>
          <w:tcPr>
            <w:tcW w:w="1070" w:type="dxa"/>
          </w:tcPr>
          <w:p w14:paraId="72FE350C" w14:textId="2D133C51" w:rsidR="0019502D" w:rsidRDefault="00992635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1D4608EB" w14:textId="57BCEA39" w:rsidR="0019502D" w:rsidRDefault="00992635" w:rsidP="00E125C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is created in Custom Table</w:t>
            </w:r>
          </w:p>
        </w:tc>
      </w:tr>
      <w:tr w:rsidR="00253389" w:rsidRPr="00AB2335" w14:paraId="30E4C0AE" w14:textId="77777777" w:rsidTr="00E125C2">
        <w:trPr>
          <w:trHeight w:val="1894"/>
        </w:trPr>
        <w:tc>
          <w:tcPr>
            <w:tcW w:w="562" w:type="dxa"/>
          </w:tcPr>
          <w:p w14:paraId="472849F3" w14:textId="057281C0" w:rsidR="00253389" w:rsidRPr="00AB2335" w:rsidRDefault="0019502D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92635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2841" w:type="dxa"/>
          </w:tcPr>
          <w:p w14:paraId="378DBDF1" w14:textId="77777777" w:rsidR="00992635" w:rsidRDefault="00992635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Transaction:</w:t>
            </w:r>
          </w:p>
          <w:p w14:paraId="2070FAD7" w14:textId="088F0162" w:rsidR="00253389" w:rsidRPr="00626B5C" w:rsidRDefault="00992635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1EAC">
              <w:rPr>
                <w:rFonts w:ascii="Arial" w:hAnsi="Arial" w:cs="Arial"/>
                <w:sz w:val="22"/>
                <w:szCs w:val="22"/>
                <w:lang w:val="en-GB"/>
              </w:rPr>
              <w:t>ZSD_TRN603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Click on Update table control radio button and after that click on Modify entry radio button.</w:t>
            </w:r>
            <w:r w:rsidR="0019502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695" w:type="dxa"/>
          </w:tcPr>
          <w:p w14:paraId="2953C9DF" w14:textId="58F3EF92" w:rsidR="00253389" w:rsidRDefault="00992635" w:rsidP="00E125C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14/05/202</w:t>
            </w:r>
            <w:r w:rsidR="00793DED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4536" w:type="dxa"/>
          </w:tcPr>
          <w:p w14:paraId="0E743998" w14:textId="7BA006A9" w:rsidR="00253389" w:rsidRDefault="00992635" w:rsidP="00E125C2">
            <w:pPr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When radio button Update table is clicked and sub radio button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modify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entry is clicked and the data is entered in Table wizard so when you click on submit button the data should get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modify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into custom table and on status bar a message should be displayed in status bar ‘Entry Modified Successfully’.</w:t>
            </w:r>
            <w:r w:rsidR="0019502D"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985" w:type="dxa"/>
          </w:tcPr>
          <w:p w14:paraId="1BD23DEF" w14:textId="7782B9FC" w:rsidR="00253389" w:rsidRPr="00AB2335" w:rsidRDefault="0019502D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</w:t>
            </w:r>
            <w:r w:rsidR="00992635">
              <w:rPr>
                <w:rFonts w:ascii="Arial" w:hAnsi="Arial" w:cs="Arial"/>
                <w:sz w:val="22"/>
                <w:szCs w:val="22"/>
                <w:lang w:val="en-GB"/>
              </w:rPr>
              <w:t xml:space="preserve">When Click on Modify entry radio button and enter the entry in table wizard after that click on submit button then entries are </w:t>
            </w:r>
            <w:proofErr w:type="gramStart"/>
            <w:r w:rsidR="00992635">
              <w:rPr>
                <w:rFonts w:ascii="Arial" w:hAnsi="Arial" w:cs="Arial"/>
                <w:sz w:val="22"/>
                <w:szCs w:val="22"/>
                <w:lang w:val="en-GB"/>
              </w:rPr>
              <w:t>modify</w:t>
            </w:r>
            <w:proofErr w:type="gramEnd"/>
            <w:r w:rsidR="00992635">
              <w:rPr>
                <w:rFonts w:ascii="Arial" w:hAnsi="Arial" w:cs="Arial"/>
                <w:sz w:val="22"/>
                <w:szCs w:val="22"/>
                <w:lang w:val="en-GB"/>
              </w:rPr>
              <w:t xml:space="preserve"> in custom table</w:t>
            </w:r>
          </w:p>
        </w:tc>
        <w:tc>
          <w:tcPr>
            <w:tcW w:w="1070" w:type="dxa"/>
          </w:tcPr>
          <w:p w14:paraId="6B9EB8C3" w14:textId="31287804" w:rsidR="00253389" w:rsidRPr="00AB2335" w:rsidRDefault="0019502D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92635"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432300DC" w14:textId="7B57F8CE" w:rsidR="00253389" w:rsidRPr="00AB2335" w:rsidRDefault="00992635" w:rsidP="00E125C2">
            <w:r>
              <w:t>Entry is modified in Custom Table</w:t>
            </w:r>
          </w:p>
        </w:tc>
      </w:tr>
      <w:tr w:rsidR="00BE237B" w:rsidRPr="00AB2335" w14:paraId="4637EB1E" w14:textId="77777777" w:rsidTr="00E125C2">
        <w:trPr>
          <w:trHeight w:val="1894"/>
        </w:trPr>
        <w:tc>
          <w:tcPr>
            <w:tcW w:w="562" w:type="dxa"/>
          </w:tcPr>
          <w:p w14:paraId="56642915" w14:textId="6A43B5C9" w:rsidR="00BE237B" w:rsidRDefault="00BE237B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2841" w:type="dxa"/>
          </w:tcPr>
          <w:p w14:paraId="7E0F0F68" w14:textId="77777777" w:rsidR="00BE237B" w:rsidRDefault="00BE237B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Transaction:</w:t>
            </w:r>
          </w:p>
          <w:p w14:paraId="5B88EDC2" w14:textId="620375D4" w:rsidR="00BE237B" w:rsidRDefault="00BE237B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6D1EAC">
              <w:rPr>
                <w:rFonts w:ascii="Arial" w:hAnsi="Arial" w:cs="Arial"/>
                <w:sz w:val="22"/>
                <w:szCs w:val="22"/>
                <w:lang w:val="en-GB"/>
              </w:rPr>
              <w:t>ZSD_TRN603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Click on Update table control radio button and after that click on </w:t>
            </w:r>
            <w:r w:rsidR="00B11A13">
              <w:rPr>
                <w:rFonts w:ascii="Arial" w:hAnsi="Arial" w:cs="Arial"/>
                <w:sz w:val="22"/>
                <w:szCs w:val="22"/>
                <w:lang w:val="en-GB"/>
              </w:rPr>
              <w:t>Delete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entry radio button.</w:t>
            </w:r>
          </w:p>
        </w:tc>
        <w:tc>
          <w:tcPr>
            <w:tcW w:w="1695" w:type="dxa"/>
          </w:tcPr>
          <w:p w14:paraId="2F16113B" w14:textId="6C0B5AE9" w:rsidR="00BE237B" w:rsidRDefault="00793DED" w:rsidP="00E125C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14/05/2025</w:t>
            </w:r>
          </w:p>
        </w:tc>
        <w:tc>
          <w:tcPr>
            <w:tcW w:w="4536" w:type="dxa"/>
          </w:tcPr>
          <w:p w14:paraId="7C9FD188" w14:textId="37C6FBCC" w:rsidR="00BE237B" w:rsidRDefault="00793DED" w:rsidP="00E125C2">
            <w:pPr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When radio button Update table is clicked and sub radio button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delete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entry is clicked and the data is entered in Table wizard so when you click on submit button the data should get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delete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from custom table and on status bar a message should be displayed in status bar ‘Entry deleted Successfully’.</w:t>
            </w:r>
          </w:p>
        </w:tc>
        <w:tc>
          <w:tcPr>
            <w:tcW w:w="1985" w:type="dxa"/>
          </w:tcPr>
          <w:p w14:paraId="1A364B17" w14:textId="351A41B8" w:rsidR="00BE237B" w:rsidRDefault="00D81D65" w:rsidP="00E125C2">
            <w:pPr>
              <w:ind w:right="-16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When Click on Delete entry radio button and enter the entry in table wizard after that click on </w:t>
            </w:r>
            <w:r w:rsidR="009509B9">
              <w:rPr>
                <w:rFonts w:ascii="Arial" w:hAnsi="Arial" w:cs="Arial"/>
                <w:sz w:val="22"/>
                <w:szCs w:val="22"/>
                <w:lang w:val="en-GB"/>
              </w:rPr>
              <w:t xml:space="preserve">delete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button then entries </w:t>
            </w:r>
            <w:r w:rsidR="009509B9">
              <w:rPr>
                <w:rFonts w:ascii="Arial" w:hAnsi="Arial" w:cs="Arial"/>
                <w:sz w:val="22"/>
                <w:szCs w:val="22"/>
                <w:lang w:val="en-GB"/>
              </w:rPr>
              <w:t xml:space="preserve">get </w:t>
            </w:r>
            <w:proofErr w:type="gramStart"/>
            <w:r w:rsidR="009509B9">
              <w:rPr>
                <w:rFonts w:ascii="Arial" w:hAnsi="Arial" w:cs="Arial"/>
                <w:sz w:val="22"/>
                <w:szCs w:val="22"/>
                <w:lang w:val="en-GB"/>
              </w:rPr>
              <w:t xml:space="preserve">deleted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in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custom table</w:t>
            </w:r>
          </w:p>
        </w:tc>
        <w:tc>
          <w:tcPr>
            <w:tcW w:w="1070" w:type="dxa"/>
          </w:tcPr>
          <w:p w14:paraId="2FEB6E6C" w14:textId="41C69BE8" w:rsidR="00BE237B" w:rsidRDefault="009509B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75F8007E" w14:textId="322A8920" w:rsidR="00BE237B" w:rsidRDefault="009509B9" w:rsidP="00E125C2">
            <w:r>
              <w:t xml:space="preserve">Entries Deleted </w:t>
            </w:r>
            <w:r w:rsidR="004B41AA">
              <w:t xml:space="preserve">from Custom </w:t>
            </w:r>
            <w:r w:rsidR="000D75B1">
              <w:t>table</w:t>
            </w:r>
          </w:p>
        </w:tc>
      </w:tr>
      <w:tr w:rsidR="001612CE" w:rsidRPr="00AB2335" w14:paraId="369855E0" w14:textId="77777777" w:rsidTr="00E125C2">
        <w:trPr>
          <w:trHeight w:val="1894"/>
        </w:trPr>
        <w:tc>
          <w:tcPr>
            <w:tcW w:w="562" w:type="dxa"/>
          </w:tcPr>
          <w:p w14:paraId="1F9AB076" w14:textId="1F4C2948" w:rsidR="001612CE" w:rsidRDefault="00AE6D96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6</w:t>
            </w:r>
          </w:p>
        </w:tc>
        <w:tc>
          <w:tcPr>
            <w:tcW w:w="2841" w:type="dxa"/>
          </w:tcPr>
          <w:p w14:paraId="20432FC5" w14:textId="77777777" w:rsidR="003A6916" w:rsidRDefault="003A6916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Transaction:</w:t>
            </w:r>
          </w:p>
          <w:p w14:paraId="4C8C6272" w14:textId="77777777" w:rsidR="003A6916" w:rsidRDefault="003A6916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1EAC">
              <w:rPr>
                <w:rFonts w:ascii="Arial" w:hAnsi="Arial" w:cs="Arial"/>
                <w:sz w:val="22"/>
                <w:szCs w:val="22"/>
                <w:lang w:val="en-GB"/>
              </w:rPr>
              <w:t>ZSD_TRN603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Click on radio button custom table entries then two radio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button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should be visible one is ALV grid display and other one is Print preview </w:t>
            </w:r>
          </w:p>
          <w:p w14:paraId="0C7072DE" w14:textId="77777777" w:rsidR="001612CE" w:rsidRDefault="001612CE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95" w:type="dxa"/>
          </w:tcPr>
          <w:p w14:paraId="50F35383" w14:textId="60034104" w:rsidR="001612CE" w:rsidRDefault="00410F12" w:rsidP="00E125C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14/05/2025</w:t>
            </w:r>
          </w:p>
        </w:tc>
        <w:tc>
          <w:tcPr>
            <w:tcW w:w="4536" w:type="dxa"/>
          </w:tcPr>
          <w:p w14:paraId="21D7B084" w14:textId="0FA96EA0" w:rsidR="001612CE" w:rsidRDefault="00D25227" w:rsidP="00E125C2">
            <w:pPr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When radio button ALV Grid Display is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click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then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new</w:t>
            </w:r>
            <w:proofErr w:type="gramEnd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screen </w:t>
            </w:r>
            <w:proofErr w:type="gramStart"/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should get</w:t>
            </w:r>
            <w:r w:rsidR="00566B80">
              <w:rPr>
                <w:rFonts w:ascii="Trebuchet MS" w:hAnsi="Trebuchet MS" w:cs="Calibri"/>
                <w:color w:val="000000"/>
                <w:sz w:val="22"/>
                <w:szCs w:val="22"/>
              </w:rPr>
              <w:t>s</w:t>
            </w:r>
            <w:proofErr w:type="gramEnd"/>
            <w:r w:rsidR="00566B80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open which consist of ALV Report</w:t>
            </w:r>
          </w:p>
        </w:tc>
        <w:tc>
          <w:tcPr>
            <w:tcW w:w="1985" w:type="dxa"/>
          </w:tcPr>
          <w:p w14:paraId="6A9B8F51" w14:textId="25F0A7D2" w:rsidR="001612CE" w:rsidRDefault="00566B80" w:rsidP="00E125C2">
            <w:pPr>
              <w:ind w:right="-16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ALV Report should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>get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 displayed </w:t>
            </w:r>
            <w:r w:rsidR="00377764">
              <w:rPr>
                <w:rFonts w:asciiTheme="minorHAnsi" w:hAnsiTheme="minorHAnsi" w:cstheme="minorHAnsi"/>
                <w:color w:val="000000" w:themeColor="text1"/>
                <w:szCs w:val="22"/>
              </w:rPr>
              <w:t>in new screen</w:t>
            </w:r>
          </w:p>
        </w:tc>
        <w:tc>
          <w:tcPr>
            <w:tcW w:w="1070" w:type="dxa"/>
          </w:tcPr>
          <w:p w14:paraId="6CD60EAF" w14:textId="7F7D97FD" w:rsidR="001612CE" w:rsidRDefault="00377764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6AFE3DDE" w14:textId="6E40CE6C" w:rsidR="001612CE" w:rsidRDefault="00377764" w:rsidP="00E125C2">
            <w:r>
              <w:t xml:space="preserve">Grid Type ALV </w:t>
            </w:r>
            <w:r w:rsidR="00D74925">
              <w:t>is Displayed</w:t>
            </w:r>
          </w:p>
        </w:tc>
      </w:tr>
      <w:tr w:rsidR="001D5AB9" w:rsidRPr="00AB2335" w14:paraId="59D1BCBE" w14:textId="77777777" w:rsidTr="00E125C2">
        <w:trPr>
          <w:trHeight w:val="1894"/>
        </w:trPr>
        <w:tc>
          <w:tcPr>
            <w:tcW w:w="562" w:type="dxa"/>
          </w:tcPr>
          <w:p w14:paraId="265E17C1" w14:textId="575A63D6" w:rsidR="001D5AB9" w:rsidRDefault="00AE6D96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2841" w:type="dxa"/>
          </w:tcPr>
          <w:p w14:paraId="1328CFB6" w14:textId="77777777" w:rsidR="001D5AB9" w:rsidRDefault="001D5AB9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Execute Transaction:</w:t>
            </w:r>
          </w:p>
          <w:p w14:paraId="66227DD1" w14:textId="77777777" w:rsidR="001D5AB9" w:rsidRDefault="001D5AB9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1EAC">
              <w:rPr>
                <w:rFonts w:ascii="Arial" w:hAnsi="Arial" w:cs="Arial"/>
                <w:sz w:val="22"/>
                <w:szCs w:val="22"/>
                <w:lang w:val="en-GB"/>
              </w:rPr>
              <w:t>ZSD_TRN603</w:t>
            </w:r>
            <w:r w:rsidR="00B903D7">
              <w:rPr>
                <w:rFonts w:ascii="Arial" w:hAnsi="Arial" w:cs="Arial"/>
                <w:sz w:val="22"/>
                <w:szCs w:val="22"/>
                <w:lang w:val="en-GB"/>
              </w:rPr>
              <w:t xml:space="preserve"> Click on radio button custom table entries then two radio </w:t>
            </w:r>
            <w:proofErr w:type="gramStart"/>
            <w:r w:rsidR="00B903D7">
              <w:rPr>
                <w:rFonts w:ascii="Arial" w:hAnsi="Arial" w:cs="Arial"/>
                <w:sz w:val="22"/>
                <w:szCs w:val="22"/>
                <w:lang w:val="en-GB"/>
              </w:rPr>
              <w:t>button</w:t>
            </w:r>
            <w:proofErr w:type="gramEnd"/>
            <w:r w:rsidR="00B903D7">
              <w:rPr>
                <w:rFonts w:ascii="Arial" w:hAnsi="Arial" w:cs="Arial"/>
                <w:sz w:val="22"/>
                <w:szCs w:val="22"/>
                <w:lang w:val="en-GB"/>
              </w:rPr>
              <w:t xml:space="preserve"> should </w:t>
            </w:r>
            <w:r w:rsidR="0038577D">
              <w:rPr>
                <w:rFonts w:ascii="Arial" w:hAnsi="Arial" w:cs="Arial"/>
                <w:sz w:val="22"/>
                <w:szCs w:val="22"/>
                <w:lang w:val="en-GB"/>
              </w:rPr>
              <w:t xml:space="preserve">be visible one is ALV grid display and other one is Print preview </w:t>
            </w:r>
          </w:p>
          <w:p w14:paraId="7F54D747" w14:textId="583834DF" w:rsidR="00452F0C" w:rsidRDefault="001612CE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          </w:t>
            </w:r>
          </w:p>
          <w:p w14:paraId="02C208E8" w14:textId="58016624" w:rsidR="00452F0C" w:rsidRDefault="001612CE" w:rsidP="00E125C2">
            <w:pPr>
              <w:ind w:right="-164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695" w:type="dxa"/>
          </w:tcPr>
          <w:p w14:paraId="68DC4BD3" w14:textId="126E4EBD" w:rsidR="001D5AB9" w:rsidRDefault="0038577D" w:rsidP="00E125C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 w:rsidR="0044096E">
              <w:rPr>
                <w:rFonts w:ascii="Arial" w:hAnsi="Arial" w:cs="Arial"/>
                <w:sz w:val="22"/>
                <w:szCs w:val="22"/>
                <w:lang w:val="en-GB"/>
              </w:rPr>
              <w:t>/5/2025</w:t>
            </w:r>
          </w:p>
        </w:tc>
        <w:tc>
          <w:tcPr>
            <w:tcW w:w="4536" w:type="dxa"/>
          </w:tcPr>
          <w:p w14:paraId="6655C98D" w14:textId="321738EA" w:rsidR="001D5AB9" w:rsidRDefault="008D0A18" w:rsidP="00E125C2">
            <w:pPr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When radio button </w:t>
            </w:r>
            <w:r w:rsidR="00E62CA6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Print </w:t>
            </w:r>
            <w:proofErr w:type="gramStart"/>
            <w:r w:rsidR="00E62CA6">
              <w:rPr>
                <w:rFonts w:ascii="Trebuchet MS" w:hAnsi="Trebuchet MS" w:cs="Calibri"/>
                <w:color w:val="000000"/>
                <w:sz w:val="22"/>
                <w:szCs w:val="22"/>
              </w:rPr>
              <w:t>Preview</w:t>
            </w:r>
            <w:r w:rsidR="00FE0AB5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 is</w:t>
            </w:r>
            <w:proofErr w:type="gramEnd"/>
            <w:r w:rsidR="00FE0AB5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clicked </w:t>
            </w:r>
            <w:r w:rsidR="0016496B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then </w:t>
            </w:r>
            <w:r w:rsidR="005D57B4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new screen should get </w:t>
            </w:r>
            <w:r w:rsidR="00CD4210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open and input field and </w:t>
            </w:r>
            <w:r w:rsidR="007E1385">
              <w:rPr>
                <w:rFonts w:ascii="Trebuchet MS" w:hAnsi="Trebuchet MS" w:cs="Calibri"/>
                <w:color w:val="000000"/>
                <w:sz w:val="22"/>
                <w:szCs w:val="22"/>
              </w:rPr>
              <w:t>Download</w:t>
            </w:r>
            <w:r w:rsidR="00CD4210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button should be there in the screen when you provide file path and click on </w:t>
            </w:r>
            <w:r w:rsidR="007E1385">
              <w:rPr>
                <w:rFonts w:ascii="Trebuchet MS" w:hAnsi="Trebuchet MS" w:cs="Calibri"/>
                <w:color w:val="000000"/>
                <w:sz w:val="22"/>
                <w:szCs w:val="22"/>
              </w:rPr>
              <w:t>Download button the data should get download to local system</w:t>
            </w:r>
            <w:r w:rsidR="00E62CA6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14:paraId="04220649" w14:textId="38FB9155" w:rsidR="001D5AB9" w:rsidRDefault="007E1385" w:rsidP="00E125C2">
            <w:pPr>
              <w:ind w:right="-16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Data </w:t>
            </w:r>
            <w:r w:rsidR="00182DAA">
              <w:rPr>
                <w:rFonts w:asciiTheme="minorHAnsi" w:hAnsiTheme="minorHAnsi" w:cstheme="minorHAnsi"/>
                <w:color w:val="000000" w:themeColor="text1"/>
                <w:szCs w:val="22"/>
              </w:rPr>
              <w:t>should be Download to local system</w:t>
            </w:r>
          </w:p>
        </w:tc>
        <w:tc>
          <w:tcPr>
            <w:tcW w:w="1070" w:type="dxa"/>
          </w:tcPr>
          <w:p w14:paraId="2857CCC1" w14:textId="1BCDBC47" w:rsidR="001D5AB9" w:rsidRDefault="00FF0D4C" w:rsidP="00E125C2">
            <w:pPr>
              <w:ind w:right="-164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PASS</w:t>
            </w:r>
          </w:p>
        </w:tc>
        <w:tc>
          <w:tcPr>
            <w:tcW w:w="2621" w:type="dxa"/>
            <w:shd w:val="clear" w:color="auto" w:fill="auto"/>
          </w:tcPr>
          <w:p w14:paraId="4B56BE5C" w14:textId="7ABD963B" w:rsidR="001D5AB9" w:rsidRDefault="00FF0D4C" w:rsidP="00E125C2">
            <w:r>
              <w:t>ALV report is Displayed in new screen</w:t>
            </w:r>
          </w:p>
        </w:tc>
      </w:tr>
    </w:tbl>
    <w:p w14:paraId="52C094FF" w14:textId="2D286ADB" w:rsidR="00253389" w:rsidRDefault="001612CE" w:rsidP="002533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textWrapping" w:clear="all"/>
      </w:r>
    </w:p>
    <w:p w14:paraId="4120E6E9" w14:textId="77777777" w:rsidR="00253389" w:rsidRDefault="00253389" w:rsidP="00253389">
      <w:pPr>
        <w:rPr>
          <w:rFonts w:ascii="Arial" w:hAnsi="Arial" w:cs="Arial"/>
          <w:sz w:val="22"/>
          <w:szCs w:val="22"/>
        </w:rPr>
      </w:pPr>
    </w:p>
    <w:p w14:paraId="71647577" w14:textId="77777777" w:rsidR="00992635" w:rsidRDefault="00992635" w:rsidP="00253389">
      <w:pPr>
        <w:rPr>
          <w:rFonts w:ascii="Arial" w:hAnsi="Arial" w:cs="Arial"/>
          <w:sz w:val="22"/>
          <w:szCs w:val="22"/>
        </w:rPr>
      </w:pPr>
    </w:p>
    <w:p w14:paraId="0518DEB2" w14:textId="77777777" w:rsidR="00992635" w:rsidRDefault="00992635" w:rsidP="00253389">
      <w:pPr>
        <w:rPr>
          <w:rFonts w:ascii="Arial" w:hAnsi="Arial" w:cs="Arial"/>
          <w:sz w:val="22"/>
          <w:szCs w:val="22"/>
        </w:rPr>
      </w:pPr>
    </w:p>
    <w:p w14:paraId="4DBC13E1" w14:textId="77777777" w:rsidR="00992635" w:rsidRDefault="00992635" w:rsidP="00253389">
      <w:pPr>
        <w:rPr>
          <w:rFonts w:ascii="Arial" w:hAnsi="Arial" w:cs="Arial"/>
          <w:sz w:val="22"/>
          <w:szCs w:val="22"/>
        </w:rPr>
      </w:pPr>
    </w:p>
    <w:p w14:paraId="7778D294" w14:textId="77777777" w:rsidR="00992635" w:rsidRDefault="00992635" w:rsidP="00253389">
      <w:pPr>
        <w:rPr>
          <w:rFonts w:ascii="Arial" w:hAnsi="Arial" w:cs="Arial"/>
          <w:sz w:val="22"/>
          <w:szCs w:val="22"/>
        </w:rPr>
      </w:pPr>
    </w:p>
    <w:p w14:paraId="6C18C43B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1166DD85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418E0AF5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240053EF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22A10F0E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6ED040C3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1734FAE0" w14:textId="465168EF" w:rsidR="00AE6D96" w:rsidRDefault="00AE6D96" w:rsidP="00AE6D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MAIN Screen Display:</w:t>
      </w:r>
    </w:p>
    <w:p w14:paraId="4E08C633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758E811A" w14:textId="3AD1B4CE" w:rsidR="00FC7D32" w:rsidRDefault="00AE6D96" w:rsidP="002533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A120620" wp14:editId="314A0271">
            <wp:extent cx="6715159" cy="3502801"/>
            <wp:effectExtent l="0" t="0" r="0" b="2540"/>
            <wp:docPr id="5811145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14555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59" cy="35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5DD8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28B480B8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2C094172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49D497C6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5D6FBADC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66E00182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74655753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5859ED14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62FB20AE" w14:textId="77777777" w:rsidR="00AE6D96" w:rsidRDefault="00AE6D96" w:rsidP="00AE6D96">
      <w:pPr>
        <w:rPr>
          <w:rFonts w:ascii="Arial" w:hAnsi="Arial" w:cs="Arial"/>
          <w:b/>
          <w:bCs/>
        </w:rPr>
      </w:pPr>
    </w:p>
    <w:p w14:paraId="0DA999C9" w14:textId="0CE90896" w:rsidR="00AE6D96" w:rsidRDefault="00AE6D96" w:rsidP="00AE6D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ALV Grid Display:</w:t>
      </w:r>
    </w:p>
    <w:p w14:paraId="2DB88669" w14:textId="77777777" w:rsidR="00FC7D32" w:rsidRDefault="00FC7D32" w:rsidP="00253389">
      <w:pPr>
        <w:rPr>
          <w:rFonts w:ascii="Arial" w:hAnsi="Arial" w:cs="Arial"/>
          <w:sz w:val="22"/>
          <w:szCs w:val="22"/>
        </w:rPr>
      </w:pPr>
    </w:p>
    <w:p w14:paraId="4B658488" w14:textId="7A975A11" w:rsidR="00FC7D32" w:rsidRDefault="00AE6D96" w:rsidP="002533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B672C19" wp14:editId="4C81F969">
            <wp:extent cx="7037925" cy="3693897"/>
            <wp:effectExtent l="0" t="0" r="0" b="1905"/>
            <wp:docPr id="1039973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3671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925" cy="36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44D" w14:textId="77777777" w:rsidR="001D5AB9" w:rsidRDefault="001D5AB9" w:rsidP="00253389">
      <w:pPr>
        <w:rPr>
          <w:rFonts w:ascii="Arial" w:hAnsi="Arial" w:cs="Arial"/>
          <w:sz w:val="22"/>
          <w:szCs w:val="22"/>
        </w:rPr>
      </w:pPr>
    </w:p>
    <w:p w14:paraId="1702FCF7" w14:textId="77777777" w:rsidR="001D5AB9" w:rsidRDefault="001D5AB9" w:rsidP="00253389">
      <w:pPr>
        <w:rPr>
          <w:rFonts w:ascii="Arial" w:hAnsi="Arial" w:cs="Arial"/>
          <w:sz w:val="22"/>
          <w:szCs w:val="22"/>
        </w:rPr>
      </w:pPr>
    </w:p>
    <w:p w14:paraId="298C3914" w14:textId="77777777" w:rsidR="001D5AB9" w:rsidRDefault="001D5AB9" w:rsidP="00253389">
      <w:pPr>
        <w:rPr>
          <w:rFonts w:ascii="Arial" w:hAnsi="Arial" w:cs="Arial"/>
          <w:sz w:val="22"/>
          <w:szCs w:val="22"/>
        </w:rPr>
      </w:pPr>
    </w:p>
    <w:p w14:paraId="5F4ED538" w14:textId="77777777" w:rsidR="00AE6D96" w:rsidRDefault="00AE6D96" w:rsidP="00AE6D96">
      <w:pPr>
        <w:rPr>
          <w:rFonts w:ascii="Arial" w:hAnsi="Arial" w:cs="Arial"/>
          <w:sz w:val="22"/>
          <w:szCs w:val="22"/>
        </w:rPr>
      </w:pPr>
    </w:p>
    <w:p w14:paraId="19D70301" w14:textId="1B3BC705" w:rsidR="00AE6D96" w:rsidRDefault="00AE6D96" w:rsidP="00AE6D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PRINT PREVIEW</w:t>
      </w:r>
      <w:r>
        <w:rPr>
          <w:rFonts w:ascii="Arial" w:hAnsi="Arial" w:cs="Arial"/>
          <w:b/>
          <w:bCs/>
        </w:rPr>
        <w:t>:</w:t>
      </w:r>
    </w:p>
    <w:p w14:paraId="3B42C78D" w14:textId="77777777" w:rsidR="00AE6D96" w:rsidRDefault="00AE6D96" w:rsidP="00253389">
      <w:pPr>
        <w:rPr>
          <w:rFonts w:ascii="Arial" w:hAnsi="Arial" w:cs="Arial"/>
          <w:b/>
          <w:bCs/>
        </w:rPr>
      </w:pPr>
    </w:p>
    <w:p w14:paraId="08C94682" w14:textId="77777777" w:rsidR="00AE6D96" w:rsidRDefault="00AE6D96" w:rsidP="00253389">
      <w:pPr>
        <w:rPr>
          <w:rFonts w:ascii="Arial" w:hAnsi="Arial" w:cs="Arial"/>
          <w:b/>
          <w:bCs/>
        </w:rPr>
      </w:pPr>
    </w:p>
    <w:p w14:paraId="739C4B7E" w14:textId="1FF74CD4" w:rsidR="00AE6D96" w:rsidRDefault="00AE6D96" w:rsidP="002533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D4B2280" wp14:editId="56D88C0F">
            <wp:extent cx="7091346" cy="3710116"/>
            <wp:effectExtent l="0" t="0" r="0" b="5080"/>
            <wp:docPr id="2435412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41255" name="Picture 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346" cy="37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6B27" w14:textId="77777777" w:rsidR="00AE6D96" w:rsidRDefault="00AE6D96" w:rsidP="00253389">
      <w:pPr>
        <w:rPr>
          <w:rFonts w:ascii="Arial" w:hAnsi="Arial" w:cs="Arial"/>
          <w:b/>
          <w:bCs/>
        </w:rPr>
      </w:pPr>
    </w:p>
    <w:p w14:paraId="107C5652" w14:textId="77777777" w:rsidR="00AE6D96" w:rsidRDefault="00AE6D96" w:rsidP="00253389">
      <w:pPr>
        <w:rPr>
          <w:rFonts w:ascii="Arial" w:hAnsi="Arial" w:cs="Arial"/>
          <w:b/>
          <w:bCs/>
        </w:rPr>
      </w:pPr>
    </w:p>
    <w:p w14:paraId="1296B1B1" w14:textId="77777777" w:rsidR="00AE6D96" w:rsidRDefault="00AE6D96" w:rsidP="00253389">
      <w:pPr>
        <w:rPr>
          <w:rFonts w:ascii="Arial" w:hAnsi="Arial" w:cs="Arial"/>
          <w:b/>
          <w:bCs/>
        </w:rPr>
      </w:pPr>
    </w:p>
    <w:p w14:paraId="60EFB326" w14:textId="0E44E74F" w:rsidR="00253389" w:rsidRDefault="00253389" w:rsidP="00253389">
      <w:pPr>
        <w:rPr>
          <w:rFonts w:ascii="Arial" w:hAnsi="Arial" w:cs="Arial"/>
          <w:b/>
          <w:bCs/>
        </w:rPr>
      </w:pPr>
    </w:p>
    <w:sectPr w:rsidR="00253389" w:rsidSect="00CB126C">
      <w:headerReference w:type="default" r:id="rId14"/>
      <w:footerReference w:type="default" r:id="rId15"/>
      <w:pgSz w:w="15840" w:h="12240" w:orient="landscape" w:code="1"/>
      <w:pgMar w:top="1800" w:right="1440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C2977" w14:textId="77777777" w:rsidR="00B00530" w:rsidRDefault="00B00530">
      <w:r>
        <w:separator/>
      </w:r>
    </w:p>
  </w:endnote>
  <w:endnote w:type="continuationSeparator" w:id="0">
    <w:p w14:paraId="6493DA5F" w14:textId="77777777" w:rsidR="00B00530" w:rsidRDefault="00B0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entonSans Book">
    <w:altName w:val="Corbel"/>
    <w:charset w:val="00"/>
    <w:family w:val="auto"/>
    <w:pitch w:val="variable"/>
    <w:sig w:usb0="00000001" w:usb1="5000A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4082001"/>
      <w:docPartObj>
        <w:docPartGallery w:val="Page Numbers (Bottom of Page)"/>
        <w:docPartUnique/>
      </w:docPartObj>
    </w:sdtPr>
    <w:sdtContent>
      <w:p w14:paraId="08AE73B5" w14:textId="77777777" w:rsidR="00382630" w:rsidRDefault="009621C7">
        <w:pPr>
          <w:pStyle w:val="Footer"/>
          <w:jc w:val="center"/>
        </w:pPr>
        <w:r>
          <w:fldChar w:fldCharType="begin"/>
        </w:r>
        <w:r w:rsidR="00382630">
          <w:instrText xml:space="preserve"> PAGE   \* MERGEFORMAT </w:instrText>
        </w:r>
        <w:r>
          <w:fldChar w:fldCharType="separate"/>
        </w:r>
        <w:r w:rsidR="004026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9A519" w14:textId="77777777" w:rsidR="00382630" w:rsidRDefault="00382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A6F0" w14:textId="77777777" w:rsidR="00B00530" w:rsidRDefault="00B00530">
      <w:r>
        <w:separator/>
      </w:r>
    </w:p>
  </w:footnote>
  <w:footnote w:type="continuationSeparator" w:id="0">
    <w:p w14:paraId="7B130D71" w14:textId="77777777" w:rsidR="00B00530" w:rsidRDefault="00B00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99"/>
      <w:gridCol w:w="6871"/>
    </w:tblGrid>
    <w:tr w:rsidR="00382630" w14:paraId="64DA9CDE" w14:textId="77777777" w:rsidTr="00C61F0B">
      <w:trPr>
        <w:trHeight w:hRule="exact" w:val="1293"/>
      </w:trPr>
      <w:tc>
        <w:tcPr>
          <w:tcW w:w="2487" w:type="pct"/>
          <w:vAlign w:val="center"/>
        </w:tcPr>
        <w:p w14:paraId="1F672081" w14:textId="77777777" w:rsidR="00382630" w:rsidRPr="00C61F0B" w:rsidRDefault="00382630" w:rsidP="00886BE9">
          <w:pPr>
            <w:pStyle w:val="PubNumber2"/>
            <w:spacing w:after="0"/>
            <w:jc w:val="center"/>
          </w:pPr>
          <w:r w:rsidRPr="00C61F0B">
            <w:rPr>
              <w:rFonts w:cs="Arial"/>
              <w:bCs/>
              <w:sz w:val="28"/>
            </w:rPr>
            <w:t>Unit Test Results</w:t>
          </w:r>
        </w:p>
      </w:tc>
      <w:tc>
        <w:tcPr>
          <w:tcW w:w="2513" w:type="pct"/>
        </w:tcPr>
        <w:p w14:paraId="5256BE98" w14:textId="77777777" w:rsidR="00382630" w:rsidRPr="0012294A" w:rsidRDefault="00382630" w:rsidP="00C61F0B">
          <w:pPr>
            <w:pStyle w:val="Header"/>
            <w:spacing w:before="24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731127C" wp14:editId="409EEB53">
                <wp:extent cx="771747" cy="510363"/>
                <wp:effectExtent l="19050" t="0" r="9303" b="0"/>
                <wp:docPr id="1" name="Picture 0" descr="cognizant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gnizant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479" cy="510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C0CDB6" w14:textId="77777777" w:rsidR="00382630" w:rsidRDefault="00382630" w:rsidP="00886BE9">
    <w:pPr>
      <w:pStyle w:val="Header"/>
    </w:pPr>
    <w:r>
      <w:tab/>
    </w:r>
  </w:p>
  <w:p w14:paraId="4CA08985" w14:textId="77777777" w:rsidR="00382630" w:rsidRDefault="00382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02C"/>
    <w:multiLevelType w:val="hybridMultilevel"/>
    <w:tmpl w:val="A1B29E20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3A5"/>
    <w:multiLevelType w:val="hybridMultilevel"/>
    <w:tmpl w:val="799E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3980"/>
    <w:multiLevelType w:val="hybridMultilevel"/>
    <w:tmpl w:val="CC94C99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7FEB"/>
    <w:multiLevelType w:val="hybridMultilevel"/>
    <w:tmpl w:val="8398D3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A2843"/>
    <w:multiLevelType w:val="hybridMultilevel"/>
    <w:tmpl w:val="AA68DB0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241D"/>
    <w:multiLevelType w:val="hybridMultilevel"/>
    <w:tmpl w:val="BDA28924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112B8"/>
    <w:multiLevelType w:val="hybridMultilevel"/>
    <w:tmpl w:val="BDA28924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205FC"/>
    <w:multiLevelType w:val="hybridMultilevel"/>
    <w:tmpl w:val="E7FC43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0DDB"/>
    <w:multiLevelType w:val="hybridMultilevel"/>
    <w:tmpl w:val="BE0A1A5C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965C3"/>
    <w:multiLevelType w:val="hybridMultilevel"/>
    <w:tmpl w:val="5EBCB0BE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707AE"/>
    <w:multiLevelType w:val="hybridMultilevel"/>
    <w:tmpl w:val="EB50024C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C2824"/>
    <w:multiLevelType w:val="hybridMultilevel"/>
    <w:tmpl w:val="A1B29E20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B37F8"/>
    <w:multiLevelType w:val="hybridMultilevel"/>
    <w:tmpl w:val="32F09540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76917"/>
    <w:multiLevelType w:val="hybridMultilevel"/>
    <w:tmpl w:val="513CC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3467048"/>
    <w:multiLevelType w:val="hybridMultilevel"/>
    <w:tmpl w:val="1CF8DAFA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3002"/>
    <w:multiLevelType w:val="hybridMultilevel"/>
    <w:tmpl w:val="CB8EB47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30EFB"/>
    <w:multiLevelType w:val="hybridMultilevel"/>
    <w:tmpl w:val="CB8EB47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06B0E"/>
    <w:multiLevelType w:val="hybridMultilevel"/>
    <w:tmpl w:val="1CF8DAFA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B5292"/>
    <w:multiLevelType w:val="hybridMultilevel"/>
    <w:tmpl w:val="CB8EB47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257FD"/>
    <w:multiLevelType w:val="hybridMultilevel"/>
    <w:tmpl w:val="DA1028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35A20"/>
    <w:multiLevelType w:val="hybridMultilevel"/>
    <w:tmpl w:val="799E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219F7"/>
    <w:multiLevelType w:val="hybridMultilevel"/>
    <w:tmpl w:val="5EBCB0BE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57A7B"/>
    <w:multiLevelType w:val="hybridMultilevel"/>
    <w:tmpl w:val="3DF65EF8"/>
    <w:lvl w:ilvl="0" w:tplc="08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60E2ADF"/>
    <w:multiLevelType w:val="hybridMultilevel"/>
    <w:tmpl w:val="BE0A1A5C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47419"/>
    <w:multiLevelType w:val="hybridMultilevel"/>
    <w:tmpl w:val="E8E2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A12A9"/>
    <w:multiLevelType w:val="hybridMultilevel"/>
    <w:tmpl w:val="CC94C99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D6E52"/>
    <w:multiLevelType w:val="hybridMultilevel"/>
    <w:tmpl w:val="E8E2B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8070B"/>
    <w:multiLevelType w:val="hybridMultilevel"/>
    <w:tmpl w:val="32F09540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C093D"/>
    <w:multiLevelType w:val="hybridMultilevel"/>
    <w:tmpl w:val="03623B68"/>
    <w:lvl w:ilvl="0" w:tplc="974E2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1443C9"/>
    <w:multiLevelType w:val="hybridMultilevel"/>
    <w:tmpl w:val="5644D6EA"/>
    <w:lvl w:ilvl="0" w:tplc="4800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FD4592"/>
    <w:multiLevelType w:val="hybridMultilevel"/>
    <w:tmpl w:val="799E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32454"/>
    <w:multiLevelType w:val="hybridMultilevel"/>
    <w:tmpl w:val="B8700F8A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21233"/>
    <w:multiLevelType w:val="hybridMultilevel"/>
    <w:tmpl w:val="AA68DB08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9203A"/>
    <w:multiLevelType w:val="hybridMultilevel"/>
    <w:tmpl w:val="B8700F8A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66859"/>
    <w:multiLevelType w:val="hybridMultilevel"/>
    <w:tmpl w:val="BE0A1A5C"/>
    <w:lvl w:ilvl="0" w:tplc="3B56BF66">
      <w:start w:val="1"/>
      <w:numFmt w:val="decimal"/>
      <w:lvlText w:val="%1"/>
      <w:lvlJc w:val="left"/>
      <w:pPr>
        <w:ind w:left="720" w:hanging="360"/>
      </w:pPr>
      <w:rPr>
        <w:rFonts w:ascii="BentonSans Book" w:hAnsi="BentonSans Boo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969DA"/>
    <w:multiLevelType w:val="hybridMultilevel"/>
    <w:tmpl w:val="3D98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F2B50"/>
    <w:multiLevelType w:val="hybridMultilevel"/>
    <w:tmpl w:val="799E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56F0F"/>
    <w:multiLevelType w:val="hybridMultilevel"/>
    <w:tmpl w:val="799E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C0F"/>
    <w:multiLevelType w:val="hybridMultilevel"/>
    <w:tmpl w:val="799E2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175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5896490">
    <w:abstractNumId w:val="24"/>
  </w:num>
  <w:num w:numId="3" w16cid:durableId="1224869371">
    <w:abstractNumId w:val="26"/>
  </w:num>
  <w:num w:numId="4" w16cid:durableId="67654391">
    <w:abstractNumId w:val="13"/>
  </w:num>
  <w:num w:numId="5" w16cid:durableId="682975956">
    <w:abstractNumId w:val="3"/>
  </w:num>
  <w:num w:numId="6" w16cid:durableId="991567443">
    <w:abstractNumId w:val="10"/>
  </w:num>
  <w:num w:numId="7" w16cid:durableId="1761170504">
    <w:abstractNumId w:val="34"/>
  </w:num>
  <w:num w:numId="8" w16cid:durableId="1181629034">
    <w:abstractNumId w:val="32"/>
  </w:num>
  <w:num w:numId="9" w16cid:durableId="445078899">
    <w:abstractNumId w:val="31"/>
  </w:num>
  <w:num w:numId="10" w16cid:durableId="1032653018">
    <w:abstractNumId w:val="9"/>
  </w:num>
  <w:num w:numId="11" w16cid:durableId="1108964572">
    <w:abstractNumId w:val="6"/>
  </w:num>
  <w:num w:numId="12" w16cid:durableId="49348778">
    <w:abstractNumId w:val="19"/>
  </w:num>
  <w:num w:numId="13" w16cid:durableId="650209191">
    <w:abstractNumId w:val="25"/>
  </w:num>
  <w:num w:numId="14" w16cid:durableId="1528372294">
    <w:abstractNumId w:val="27"/>
  </w:num>
  <w:num w:numId="15" w16cid:durableId="1393500695">
    <w:abstractNumId w:val="7"/>
  </w:num>
  <w:num w:numId="16" w16cid:durableId="195779962">
    <w:abstractNumId w:val="16"/>
  </w:num>
  <w:num w:numId="17" w16cid:durableId="986514813">
    <w:abstractNumId w:val="11"/>
  </w:num>
  <w:num w:numId="18" w16cid:durableId="748892026">
    <w:abstractNumId w:val="14"/>
  </w:num>
  <w:num w:numId="19" w16cid:durableId="1524367620">
    <w:abstractNumId w:val="8"/>
  </w:num>
  <w:num w:numId="20" w16cid:durableId="1345981835">
    <w:abstractNumId w:val="23"/>
  </w:num>
  <w:num w:numId="21" w16cid:durableId="1033575109">
    <w:abstractNumId w:val="4"/>
  </w:num>
  <w:num w:numId="22" w16cid:durableId="971060897">
    <w:abstractNumId w:val="33"/>
  </w:num>
  <w:num w:numId="23" w16cid:durableId="1706521384">
    <w:abstractNumId w:val="21"/>
  </w:num>
  <w:num w:numId="24" w16cid:durableId="1918325777">
    <w:abstractNumId w:val="5"/>
  </w:num>
  <w:num w:numId="25" w16cid:durableId="1134787665">
    <w:abstractNumId w:val="2"/>
  </w:num>
  <w:num w:numId="26" w16cid:durableId="688793852">
    <w:abstractNumId w:val="12"/>
  </w:num>
  <w:num w:numId="27" w16cid:durableId="826092975">
    <w:abstractNumId w:val="28"/>
  </w:num>
  <w:num w:numId="28" w16cid:durableId="2068187595">
    <w:abstractNumId w:val="29"/>
  </w:num>
  <w:num w:numId="29" w16cid:durableId="257714284">
    <w:abstractNumId w:val="15"/>
  </w:num>
  <w:num w:numId="30" w16cid:durableId="1740445906">
    <w:abstractNumId w:val="18"/>
  </w:num>
  <w:num w:numId="31" w16cid:durableId="448286195">
    <w:abstractNumId w:val="0"/>
  </w:num>
  <w:num w:numId="32" w16cid:durableId="1706634443">
    <w:abstractNumId w:val="17"/>
  </w:num>
  <w:num w:numId="33" w16cid:durableId="1129321142">
    <w:abstractNumId w:val="22"/>
  </w:num>
  <w:num w:numId="34" w16cid:durableId="74282617">
    <w:abstractNumId w:val="1"/>
  </w:num>
  <w:num w:numId="35" w16cid:durableId="1168598004">
    <w:abstractNumId w:val="36"/>
  </w:num>
  <w:num w:numId="36" w16cid:durableId="1151365399">
    <w:abstractNumId w:val="37"/>
  </w:num>
  <w:num w:numId="37" w16cid:durableId="1866556535">
    <w:abstractNumId w:val="38"/>
  </w:num>
  <w:num w:numId="38" w16cid:durableId="1600605706">
    <w:abstractNumId w:val="30"/>
  </w:num>
  <w:num w:numId="39" w16cid:durableId="946624706">
    <w:abstractNumId w:val="35"/>
  </w:num>
  <w:num w:numId="40" w16cid:durableId="533538756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69"/>
    <w:rsid w:val="00001828"/>
    <w:rsid w:val="00002514"/>
    <w:rsid w:val="00003BB8"/>
    <w:rsid w:val="00006877"/>
    <w:rsid w:val="00010605"/>
    <w:rsid w:val="00011744"/>
    <w:rsid w:val="00011756"/>
    <w:rsid w:val="00011AB3"/>
    <w:rsid w:val="000120FF"/>
    <w:rsid w:val="0001635F"/>
    <w:rsid w:val="00022FFE"/>
    <w:rsid w:val="00026756"/>
    <w:rsid w:val="00031446"/>
    <w:rsid w:val="00031DB5"/>
    <w:rsid w:val="000323A0"/>
    <w:rsid w:val="0003316D"/>
    <w:rsid w:val="000350FC"/>
    <w:rsid w:val="00036C6D"/>
    <w:rsid w:val="0004166B"/>
    <w:rsid w:val="00042C4F"/>
    <w:rsid w:val="00050DCD"/>
    <w:rsid w:val="00055F62"/>
    <w:rsid w:val="00060B5D"/>
    <w:rsid w:val="000610FC"/>
    <w:rsid w:val="0006567B"/>
    <w:rsid w:val="000674F1"/>
    <w:rsid w:val="0007195F"/>
    <w:rsid w:val="00084F68"/>
    <w:rsid w:val="0008767D"/>
    <w:rsid w:val="00093505"/>
    <w:rsid w:val="000A0455"/>
    <w:rsid w:val="000A5E15"/>
    <w:rsid w:val="000A6993"/>
    <w:rsid w:val="000B3154"/>
    <w:rsid w:val="000D093A"/>
    <w:rsid w:val="000D0A54"/>
    <w:rsid w:val="000D49CA"/>
    <w:rsid w:val="000D5DEE"/>
    <w:rsid w:val="000D75B1"/>
    <w:rsid w:val="000F14F6"/>
    <w:rsid w:val="000F3318"/>
    <w:rsid w:val="000F58CB"/>
    <w:rsid w:val="000F6342"/>
    <w:rsid w:val="001058B8"/>
    <w:rsid w:val="00106675"/>
    <w:rsid w:val="00107CAF"/>
    <w:rsid w:val="00112537"/>
    <w:rsid w:val="00116BB9"/>
    <w:rsid w:val="001179D4"/>
    <w:rsid w:val="00117DE2"/>
    <w:rsid w:val="00120CEF"/>
    <w:rsid w:val="00126148"/>
    <w:rsid w:val="00126909"/>
    <w:rsid w:val="00130892"/>
    <w:rsid w:val="001321A9"/>
    <w:rsid w:val="00132999"/>
    <w:rsid w:val="00134C72"/>
    <w:rsid w:val="00135442"/>
    <w:rsid w:val="0013589E"/>
    <w:rsid w:val="00135EFE"/>
    <w:rsid w:val="00137B56"/>
    <w:rsid w:val="0014145E"/>
    <w:rsid w:val="00141634"/>
    <w:rsid w:val="00143249"/>
    <w:rsid w:val="00145043"/>
    <w:rsid w:val="00147519"/>
    <w:rsid w:val="00150A28"/>
    <w:rsid w:val="00160F28"/>
    <w:rsid w:val="001612CE"/>
    <w:rsid w:val="001631C7"/>
    <w:rsid w:val="00163ADF"/>
    <w:rsid w:val="0016496B"/>
    <w:rsid w:val="00172DE3"/>
    <w:rsid w:val="00182865"/>
    <w:rsid w:val="00182DAA"/>
    <w:rsid w:val="00183D61"/>
    <w:rsid w:val="0018486D"/>
    <w:rsid w:val="0018627C"/>
    <w:rsid w:val="001863D2"/>
    <w:rsid w:val="0019502D"/>
    <w:rsid w:val="001A2614"/>
    <w:rsid w:val="001A57F1"/>
    <w:rsid w:val="001A5F2E"/>
    <w:rsid w:val="001A7393"/>
    <w:rsid w:val="001A7C70"/>
    <w:rsid w:val="001A7F88"/>
    <w:rsid w:val="001B0CB7"/>
    <w:rsid w:val="001B4EAA"/>
    <w:rsid w:val="001B65AA"/>
    <w:rsid w:val="001B7614"/>
    <w:rsid w:val="001C5E01"/>
    <w:rsid w:val="001D1C10"/>
    <w:rsid w:val="001D239B"/>
    <w:rsid w:val="001D39AF"/>
    <w:rsid w:val="001D466B"/>
    <w:rsid w:val="001D5AB9"/>
    <w:rsid w:val="001E35E8"/>
    <w:rsid w:val="001E3653"/>
    <w:rsid w:val="001E6838"/>
    <w:rsid w:val="001F2820"/>
    <w:rsid w:val="001F2F73"/>
    <w:rsid w:val="001F3DC6"/>
    <w:rsid w:val="001F4CDB"/>
    <w:rsid w:val="001F5D67"/>
    <w:rsid w:val="001F611E"/>
    <w:rsid w:val="001F7388"/>
    <w:rsid w:val="00206CBB"/>
    <w:rsid w:val="00206E25"/>
    <w:rsid w:val="002105F0"/>
    <w:rsid w:val="00212209"/>
    <w:rsid w:val="002146BB"/>
    <w:rsid w:val="00214B9E"/>
    <w:rsid w:val="00216576"/>
    <w:rsid w:val="0021799B"/>
    <w:rsid w:val="00222C83"/>
    <w:rsid w:val="00223858"/>
    <w:rsid w:val="00224EBE"/>
    <w:rsid w:val="00227261"/>
    <w:rsid w:val="00245CA5"/>
    <w:rsid w:val="00245E29"/>
    <w:rsid w:val="00246E36"/>
    <w:rsid w:val="002475B5"/>
    <w:rsid w:val="00253389"/>
    <w:rsid w:val="002534D7"/>
    <w:rsid w:val="0025403B"/>
    <w:rsid w:val="002633C7"/>
    <w:rsid w:val="00263B82"/>
    <w:rsid w:val="00267C6B"/>
    <w:rsid w:val="00270A5D"/>
    <w:rsid w:val="002749CE"/>
    <w:rsid w:val="00276203"/>
    <w:rsid w:val="00277F30"/>
    <w:rsid w:val="0028465F"/>
    <w:rsid w:val="00286C7B"/>
    <w:rsid w:val="002879E2"/>
    <w:rsid w:val="00294DEB"/>
    <w:rsid w:val="002962EC"/>
    <w:rsid w:val="00296FF8"/>
    <w:rsid w:val="00297B1A"/>
    <w:rsid w:val="002A0543"/>
    <w:rsid w:val="002A4039"/>
    <w:rsid w:val="002A4FF7"/>
    <w:rsid w:val="002A6988"/>
    <w:rsid w:val="002A78C5"/>
    <w:rsid w:val="002C2958"/>
    <w:rsid w:val="002C7E13"/>
    <w:rsid w:val="002D1BC8"/>
    <w:rsid w:val="002D7B1B"/>
    <w:rsid w:val="002E31EB"/>
    <w:rsid w:val="002F070E"/>
    <w:rsid w:val="002F342E"/>
    <w:rsid w:val="002F4D76"/>
    <w:rsid w:val="002F6F08"/>
    <w:rsid w:val="00306247"/>
    <w:rsid w:val="00307109"/>
    <w:rsid w:val="003108EB"/>
    <w:rsid w:val="00310FB3"/>
    <w:rsid w:val="003208A0"/>
    <w:rsid w:val="00325204"/>
    <w:rsid w:val="003349A9"/>
    <w:rsid w:val="00346678"/>
    <w:rsid w:val="0035575D"/>
    <w:rsid w:val="003568DB"/>
    <w:rsid w:val="00357046"/>
    <w:rsid w:val="003607A0"/>
    <w:rsid w:val="003769E0"/>
    <w:rsid w:val="00377764"/>
    <w:rsid w:val="00381FC8"/>
    <w:rsid w:val="00382630"/>
    <w:rsid w:val="003851FE"/>
    <w:rsid w:val="0038577D"/>
    <w:rsid w:val="00392B78"/>
    <w:rsid w:val="0039460A"/>
    <w:rsid w:val="003950B1"/>
    <w:rsid w:val="003A6916"/>
    <w:rsid w:val="003B2B46"/>
    <w:rsid w:val="003B2CB7"/>
    <w:rsid w:val="003B32BB"/>
    <w:rsid w:val="003B3C9E"/>
    <w:rsid w:val="003C3D86"/>
    <w:rsid w:val="003C4B19"/>
    <w:rsid w:val="003C7808"/>
    <w:rsid w:val="003D127E"/>
    <w:rsid w:val="003D2BA4"/>
    <w:rsid w:val="003E377C"/>
    <w:rsid w:val="003E68C9"/>
    <w:rsid w:val="003F23E6"/>
    <w:rsid w:val="003F2EC6"/>
    <w:rsid w:val="003F5DB3"/>
    <w:rsid w:val="00400478"/>
    <w:rsid w:val="0040264D"/>
    <w:rsid w:val="00406330"/>
    <w:rsid w:val="00410F12"/>
    <w:rsid w:val="00412F69"/>
    <w:rsid w:val="00416659"/>
    <w:rsid w:val="00420154"/>
    <w:rsid w:val="004305A7"/>
    <w:rsid w:val="00430E81"/>
    <w:rsid w:val="00436555"/>
    <w:rsid w:val="0044096E"/>
    <w:rsid w:val="0044467D"/>
    <w:rsid w:val="00444BF7"/>
    <w:rsid w:val="004506D8"/>
    <w:rsid w:val="00452F0C"/>
    <w:rsid w:val="00454830"/>
    <w:rsid w:val="0045620A"/>
    <w:rsid w:val="0046108E"/>
    <w:rsid w:val="00461510"/>
    <w:rsid w:val="00462498"/>
    <w:rsid w:val="00466A1F"/>
    <w:rsid w:val="00466FA7"/>
    <w:rsid w:val="004674EC"/>
    <w:rsid w:val="00475489"/>
    <w:rsid w:val="00482009"/>
    <w:rsid w:val="00485FEF"/>
    <w:rsid w:val="00491F46"/>
    <w:rsid w:val="004922E3"/>
    <w:rsid w:val="004935B5"/>
    <w:rsid w:val="00494FD3"/>
    <w:rsid w:val="004A18D1"/>
    <w:rsid w:val="004A1F79"/>
    <w:rsid w:val="004A329A"/>
    <w:rsid w:val="004A3914"/>
    <w:rsid w:val="004A59FF"/>
    <w:rsid w:val="004A66AD"/>
    <w:rsid w:val="004B41AA"/>
    <w:rsid w:val="004B5985"/>
    <w:rsid w:val="004C23F6"/>
    <w:rsid w:val="004C36A3"/>
    <w:rsid w:val="004D2045"/>
    <w:rsid w:val="004D47DB"/>
    <w:rsid w:val="004D7C74"/>
    <w:rsid w:val="004E3867"/>
    <w:rsid w:val="004E3FE3"/>
    <w:rsid w:val="004F02ED"/>
    <w:rsid w:val="004F03B0"/>
    <w:rsid w:val="004F32A8"/>
    <w:rsid w:val="004F3731"/>
    <w:rsid w:val="00504085"/>
    <w:rsid w:val="00504131"/>
    <w:rsid w:val="0050474B"/>
    <w:rsid w:val="00511F1C"/>
    <w:rsid w:val="00513F8C"/>
    <w:rsid w:val="0051735C"/>
    <w:rsid w:val="00517512"/>
    <w:rsid w:val="0052480E"/>
    <w:rsid w:val="005272C3"/>
    <w:rsid w:val="005305C5"/>
    <w:rsid w:val="00530687"/>
    <w:rsid w:val="00535A57"/>
    <w:rsid w:val="00536E9F"/>
    <w:rsid w:val="00537A59"/>
    <w:rsid w:val="00543CD0"/>
    <w:rsid w:val="005449EE"/>
    <w:rsid w:val="00546EB5"/>
    <w:rsid w:val="00550317"/>
    <w:rsid w:val="00550CB8"/>
    <w:rsid w:val="00551F0F"/>
    <w:rsid w:val="00556874"/>
    <w:rsid w:val="00557539"/>
    <w:rsid w:val="005614B2"/>
    <w:rsid w:val="00563726"/>
    <w:rsid w:val="00564936"/>
    <w:rsid w:val="00565D12"/>
    <w:rsid w:val="00566B80"/>
    <w:rsid w:val="00566D9B"/>
    <w:rsid w:val="00580A01"/>
    <w:rsid w:val="00581226"/>
    <w:rsid w:val="00582709"/>
    <w:rsid w:val="00590432"/>
    <w:rsid w:val="00590BEA"/>
    <w:rsid w:val="00590D3A"/>
    <w:rsid w:val="005935EE"/>
    <w:rsid w:val="005963C8"/>
    <w:rsid w:val="005A50DF"/>
    <w:rsid w:val="005A789E"/>
    <w:rsid w:val="005B04EB"/>
    <w:rsid w:val="005B0769"/>
    <w:rsid w:val="005B1148"/>
    <w:rsid w:val="005B43F3"/>
    <w:rsid w:val="005B7FA7"/>
    <w:rsid w:val="005C0F4D"/>
    <w:rsid w:val="005C60A0"/>
    <w:rsid w:val="005C7D43"/>
    <w:rsid w:val="005D0A6C"/>
    <w:rsid w:val="005D3FCE"/>
    <w:rsid w:val="005D43DE"/>
    <w:rsid w:val="005D57B4"/>
    <w:rsid w:val="005D72DE"/>
    <w:rsid w:val="005D7B9E"/>
    <w:rsid w:val="005E0A92"/>
    <w:rsid w:val="005E2F4B"/>
    <w:rsid w:val="005E62CA"/>
    <w:rsid w:val="005F5369"/>
    <w:rsid w:val="00601215"/>
    <w:rsid w:val="006023F1"/>
    <w:rsid w:val="00602D9D"/>
    <w:rsid w:val="00604EC2"/>
    <w:rsid w:val="00607DE2"/>
    <w:rsid w:val="0061373B"/>
    <w:rsid w:val="006174A7"/>
    <w:rsid w:val="006218C9"/>
    <w:rsid w:val="006248E9"/>
    <w:rsid w:val="006260E4"/>
    <w:rsid w:val="00631AEB"/>
    <w:rsid w:val="00632551"/>
    <w:rsid w:val="00633994"/>
    <w:rsid w:val="00641BCF"/>
    <w:rsid w:val="006441B3"/>
    <w:rsid w:val="0064795A"/>
    <w:rsid w:val="00654410"/>
    <w:rsid w:val="00660D9C"/>
    <w:rsid w:val="00662CE9"/>
    <w:rsid w:val="00662D61"/>
    <w:rsid w:val="00662FAD"/>
    <w:rsid w:val="0066507B"/>
    <w:rsid w:val="00666A08"/>
    <w:rsid w:val="00670006"/>
    <w:rsid w:val="006726DB"/>
    <w:rsid w:val="00673F96"/>
    <w:rsid w:val="006757F5"/>
    <w:rsid w:val="00680DCE"/>
    <w:rsid w:val="00680DF7"/>
    <w:rsid w:val="0068251A"/>
    <w:rsid w:val="0068282A"/>
    <w:rsid w:val="00684031"/>
    <w:rsid w:val="006947AB"/>
    <w:rsid w:val="006A07A6"/>
    <w:rsid w:val="006A0EEC"/>
    <w:rsid w:val="006A47EF"/>
    <w:rsid w:val="006A679F"/>
    <w:rsid w:val="006A69F2"/>
    <w:rsid w:val="006A7AA6"/>
    <w:rsid w:val="006C0CE0"/>
    <w:rsid w:val="006D1715"/>
    <w:rsid w:val="006D1EAC"/>
    <w:rsid w:val="006D47BF"/>
    <w:rsid w:val="006D621F"/>
    <w:rsid w:val="006D68B6"/>
    <w:rsid w:val="006E1C72"/>
    <w:rsid w:val="006E371A"/>
    <w:rsid w:val="006E6347"/>
    <w:rsid w:val="006E71C6"/>
    <w:rsid w:val="006E7979"/>
    <w:rsid w:val="006F2311"/>
    <w:rsid w:val="006F34E4"/>
    <w:rsid w:val="006F3E0C"/>
    <w:rsid w:val="00700AF8"/>
    <w:rsid w:val="00701F71"/>
    <w:rsid w:val="0070328F"/>
    <w:rsid w:val="007049EF"/>
    <w:rsid w:val="00706139"/>
    <w:rsid w:val="00710D61"/>
    <w:rsid w:val="007136EA"/>
    <w:rsid w:val="00714B64"/>
    <w:rsid w:val="00716940"/>
    <w:rsid w:val="00720E58"/>
    <w:rsid w:val="00727DB1"/>
    <w:rsid w:val="00733C0A"/>
    <w:rsid w:val="00736E2D"/>
    <w:rsid w:val="007410F1"/>
    <w:rsid w:val="007428CC"/>
    <w:rsid w:val="00747182"/>
    <w:rsid w:val="00754E9F"/>
    <w:rsid w:val="0075517D"/>
    <w:rsid w:val="007653C3"/>
    <w:rsid w:val="007656BA"/>
    <w:rsid w:val="00765EA2"/>
    <w:rsid w:val="00773E96"/>
    <w:rsid w:val="00776551"/>
    <w:rsid w:val="00777183"/>
    <w:rsid w:val="0077731B"/>
    <w:rsid w:val="007801F4"/>
    <w:rsid w:val="00780E8B"/>
    <w:rsid w:val="007830AB"/>
    <w:rsid w:val="007831BA"/>
    <w:rsid w:val="007840B1"/>
    <w:rsid w:val="00791A22"/>
    <w:rsid w:val="007936E8"/>
    <w:rsid w:val="00793DED"/>
    <w:rsid w:val="0079458D"/>
    <w:rsid w:val="007A2885"/>
    <w:rsid w:val="007A3311"/>
    <w:rsid w:val="007A5736"/>
    <w:rsid w:val="007A6242"/>
    <w:rsid w:val="007A72D7"/>
    <w:rsid w:val="007A7B19"/>
    <w:rsid w:val="007C1CE1"/>
    <w:rsid w:val="007C263B"/>
    <w:rsid w:val="007C28F5"/>
    <w:rsid w:val="007C377D"/>
    <w:rsid w:val="007C4782"/>
    <w:rsid w:val="007D0254"/>
    <w:rsid w:val="007D0603"/>
    <w:rsid w:val="007D4365"/>
    <w:rsid w:val="007E1385"/>
    <w:rsid w:val="007E36FD"/>
    <w:rsid w:val="007E3F25"/>
    <w:rsid w:val="007E6E10"/>
    <w:rsid w:val="007F0218"/>
    <w:rsid w:val="007F15A1"/>
    <w:rsid w:val="007F2541"/>
    <w:rsid w:val="007F261A"/>
    <w:rsid w:val="007F2AEF"/>
    <w:rsid w:val="007F485E"/>
    <w:rsid w:val="007F5A99"/>
    <w:rsid w:val="007F6DF0"/>
    <w:rsid w:val="00815B65"/>
    <w:rsid w:val="00816975"/>
    <w:rsid w:val="0081720D"/>
    <w:rsid w:val="00821FC5"/>
    <w:rsid w:val="00822F14"/>
    <w:rsid w:val="00825D94"/>
    <w:rsid w:val="0083665A"/>
    <w:rsid w:val="008368D9"/>
    <w:rsid w:val="00841E07"/>
    <w:rsid w:val="00842CED"/>
    <w:rsid w:val="00847BCE"/>
    <w:rsid w:val="00850ABC"/>
    <w:rsid w:val="0085588C"/>
    <w:rsid w:val="00856B7D"/>
    <w:rsid w:val="00860A56"/>
    <w:rsid w:val="0086165B"/>
    <w:rsid w:val="00864F57"/>
    <w:rsid w:val="008658C5"/>
    <w:rsid w:val="00866685"/>
    <w:rsid w:val="00874BEA"/>
    <w:rsid w:val="00876C70"/>
    <w:rsid w:val="00877689"/>
    <w:rsid w:val="0088024E"/>
    <w:rsid w:val="00881824"/>
    <w:rsid w:val="008859E1"/>
    <w:rsid w:val="00886BE9"/>
    <w:rsid w:val="008915C8"/>
    <w:rsid w:val="0089219D"/>
    <w:rsid w:val="008A1EFC"/>
    <w:rsid w:val="008A3FB5"/>
    <w:rsid w:val="008B169C"/>
    <w:rsid w:val="008B45C6"/>
    <w:rsid w:val="008B7311"/>
    <w:rsid w:val="008B7B48"/>
    <w:rsid w:val="008C344A"/>
    <w:rsid w:val="008C5371"/>
    <w:rsid w:val="008C6F1F"/>
    <w:rsid w:val="008C7291"/>
    <w:rsid w:val="008D0A18"/>
    <w:rsid w:val="008D2849"/>
    <w:rsid w:val="008D377B"/>
    <w:rsid w:val="008D7378"/>
    <w:rsid w:val="008F2EA8"/>
    <w:rsid w:val="008F3C6B"/>
    <w:rsid w:val="008F4F75"/>
    <w:rsid w:val="008F7E38"/>
    <w:rsid w:val="009014C6"/>
    <w:rsid w:val="0090240C"/>
    <w:rsid w:val="00903EC2"/>
    <w:rsid w:val="00904727"/>
    <w:rsid w:val="00905642"/>
    <w:rsid w:val="009064E4"/>
    <w:rsid w:val="00910D4B"/>
    <w:rsid w:val="00916B1B"/>
    <w:rsid w:val="0092045F"/>
    <w:rsid w:val="009207CD"/>
    <w:rsid w:val="009222D9"/>
    <w:rsid w:val="009277B1"/>
    <w:rsid w:val="00943DF2"/>
    <w:rsid w:val="00947CA5"/>
    <w:rsid w:val="009509B9"/>
    <w:rsid w:val="0095249A"/>
    <w:rsid w:val="00952D20"/>
    <w:rsid w:val="00954E6D"/>
    <w:rsid w:val="00957B70"/>
    <w:rsid w:val="00960B5E"/>
    <w:rsid w:val="009621C7"/>
    <w:rsid w:val="00962442"/>
    <w:rsid w:val="00965964"/>
    <w:rsid w:val="009667F8"/>
    <w:rsid w:val="0097266B"/>
    <w:rsid w:val="00973B50"/>
    <w:rsid w:val="00975CC5"/>
    <w:rsid w:val="00977929"/>
    <w:rsid w:val="00977F67"/>
    <w:rsid w:val="00981F5C"/>
    <w:rsid w:val="00982A64"/>
    <w:rsid w:val="009832CA"/>
    <w:rsid w:val="009900FE"/>
    <w:rsid w:val="0099083D"/>
    <w:rsid w:val="00991C08"/>
    <w:rsid w:val="00992635"/>
    <w:rsid w:val="00996475"/>
    <w:rsid w:val="009B02D8"/>
    <w:rsid w:val="009B41E9"/>
    <w:rsid w:val="009B4BAC"/>
    <w:rsid w:val="009B56E5"/>
    <w:rsid w:val="009C080A"/>
    <w:rsid w:val="009C18A0"/>
    <w:rsid w:val="009C2C54"/>
    <w:rsid w:val="009D092E"/>
    <w:rsid w:val="009D0B4D"/>
    <w:rsid w:val="009D2288"/>
    <w:rsid w:val="009E03A7"/>
    <w:rsid w:val="009E4826"/>
    <w:rsid w:val="009E797E"/>
    <w:rsid w:val="009F46B0"/>
    <w:rsid w:val="009F4E35"/>
    <w:rsid w:val="009F7130"/>
    <w:rsid w:val="00A017D4"/>
    <w:rsid w:val="00A102BE"/>
    <w:rsid w:val="00A11C11"/>
    <w:rsid w:val="00A12B0E"/>
    <w:rsid w:val="00A146CC"/>
    <w:rsid w:val="00A14C40"/>
    <w:rsid w:val="00A163A6"/>
    <w:rsid w:val="00A16FF8"/>
    <w:rsid w:val="00A218E8"/>
    <w:rsid w:val="00A22109"/>
    <w:rsid w:val="00A27760"/>
    <w:rsid w:val="00A30E95"/>
    <w:rsid w:val="00A32774"/>
    <w:rsid w:val="00A353CE"/>
    <w:rsid w:val="00A368EF"/>
    <w:rsid w:val="00A40F8A"/>
    <w:rsid w:val="00A50D5D"/>
    <w:rsid w:val="00A51F85"/>
    <w:rsid w:val="00A56D55"/>
    <w:rsid w:val="00A57DD3"/>
    <w:rsid w:val="00A57F72"/>
    <w:rsid w:val="00A63031"/>
    <w:rsid w:val="00A64AE8"/>
    <w:rsid w:val="00A652A4"/>
    <w:rsid w:val="00A66F03"/>
    <w:rsid w:val="00A714A5"/>
    <w:rsid w:val="00A772E8"/>
    <w:rsid w:val="00A8416A"/>
    <w:rsid w:val="00A91D4A"/>
    <w:rsid w:val="00A93D68"/>
    <w:rsid w:val="00A967A5"/>
    <w:rsid w:val="00A96A0C"/>
    <w:rsid w:val="00A976CB"/>
    <w:rsid w:val="00AA0502"/>
    <w:rsid w:val="00AA631E"/>
    <w:rsid w:val="00AA775E"/>
    <w:rsid w:val="00AA7E43"/>
    <w:rsid w:val="00AB0C4B"/>
    <w:rsid w:val="00AB0E38"/>
    <w:rsid w:val="00AB2335"/>
    <w:rsid w:val="00AB4C03"/>
    <w:rsid w:val="00AB7C70"/>
    <w:rsid w:val="00AC19B9"/>
    <w:rsid w:val="00AD0DBC"/>
    <w:rsid w:val="00AD25E4"/>
    <w:rsid w:val="00AD2CD4"/>
    <w:rsid w:val="00AD3E24"/>
    <w:rsid w:val="00AD3ED5"/>
    <w:rsid w:val="00AD45B7"/>
    <w:rsid w:val="00AE0BA4"/>
    <w:rsid w:val="00AE24A9"/>
    <w:rsid w:val="00AE3813"/>
    <w:rsid w:val="00AE56CB"/>
    <w:rsid w:val="00AE6D96"/>
    <w:rsid w:val="00AE6F05"/>
    <w:rsid w:val="00B00530"/>
    <w:rsid w:val="00B01843"/>
    <w:rsid w:val="00B03F75"/>
    <w:rsid w:val="00B04F7E"/>
    <w:rsid w:val="00B075CD"/>
    <w:rsid w:val="00B07833"/>
    <w:rsid w:val="00B10A72"/>
    <w:rsid w:val="00B11A13"/>
    <w:rsid w:val="00B167F3"/>
    <w:rsid w:val="00B17745"/>
    <w:rsid w:val="00B17A70"/>
    <w:rsid w:val="00B2022B"/>
    <w:rsid w:val="00B22A83"/>
    <w:rsid w:val="00B23C52"/>
    <w:rsid w:val="00B26325"/>
    <w:rsid w:val="00B33533"/>
    <w:rsid w:val="00B33B20"/>
    <w:rsid w:val="00B417CB"/>
    <w:rsid w:val="00B421FB"/>
    <w:rsid w:val="00B43A47"/>
    <w:rsid w:val="00B509E6"/>
    <w:rsid w:val="00B51139"/>
    <w:rsid w:val="00B51FA3"/>
    <w:rsid w:val="00B5206A"/>
    <w:rsid w:val="00B57822"/>
    <w:rsid w:val="00B604DC"/>
    <w:rsid w:val="00B60E6A"/>
    <w:rsid w:val="00B61AF1"/>
    <w:rsid w:val="00B6207D"/>
    <w:rsid w:val="00B67C55"/>
    <w:rsid w:val="00B70D98"/>
    <w:rsid w:val="00B80B4E"/>
    <w:rsid w:val="00B818E3"/>
    <w:rsid w:val="00B81A5C"/>
    <w:rsid w:val="00B838AD"/>
    <w:rsid w:val="00B863C2"/>
    <w:rsid w:val="00B873F9"/>
    <w:rsid w:val="00B903D7"/>
    <w:rsid w:val="00B90940"/>
    <w:rsid w:val="00B94998"/>
    <w:rsid w:val="00B9574B"/>
    <w:rsid w:val="00B96535"/>
    <w:rsid w:val="00BA2B55"/>
    <w:rsid w:val="00BA2D6B"/>
    <w:rsid w:val="00BA5092"/>
    <w:rsid w:val="00BA5AF4"/>
    <w:rsid w:val="00BA7EC4"/>
    <w:rsid w:val="00BB37EA"/>
    <w:rsid w:val="00BB585E"/>
    <w:rsid w:val="00BC10EC"/>
    <w:rsid w:val="00BC42BD"/>
    <w:rsid w:val="00BC4668"/>
    <w:rsid w:val="00BC65C9"/>
    <w:rsid w:val="00BD58A6"/>
    <w:rsid w:val="00BE00E2"/>
    <w:rsid w:val="00BE22C3"/>
    <w:rsid w:val="00BE237B"/>
    <w:rsid w:val="00BE34A7"/>
    <w:rsid w:val="00BE4886"/>
    <w:rsid w:val="00BE48EE"/>
    <w:rsid w:val="00BE7ABA"/>
    <w:rsid w:val="00BF512E"/>
    <w:rsid w:val="00C015B3"/>
    <w:rsid w:val="00C01B98"/>
    <w:rsid w:val="00C046D9"/>
    <w:rsid w:val="00C04713"/>
    <w:rsid w:val="00C053CA"/>
    <w:rsid w:val="00C057BC"/>
    <w:rsid w:val="00C100DD"/>
    <w:rsid w:val="00C145FB"/>
    <w:rsid w:val="00C21BC2"/>
    <w:rsid w:val="00C23AF6"/>
    <w:rsid w:val="00C26BEC"/>
    <w:rsid w:val="00C405BB"/>
    <w:rsid w:val="00C42D63"/>
    <w:rsid w:val="00C46F47"/>
    <w:rsid w:val="00C51904"/>
    <w:rsid w:val="00C52E2F"/>
    <w:rsid w:val="00C55625"/>
    <w:rsid w:val="00C557BD"/>
    <w:rsid w:val="00C567C2"/>
    <w:rsid w:val="00C6103B"/>
    <w:rsid w:val="00C61F0B"/>
    <w:rsid w:val="00C628AF"/>
    <w:rsid w:val="00C654E4"/>
    <w:rsid w:val="00C76373"/>
    <w:rsid w:val="00C76CF5"/>
    <w:rsid w:val="00C834C6"/>
    <w:rsid w:val="00C8475C"/>
    <w:rsid w:val="00C854EA"/>
    <w:rsid w:val="00C92038"/>
    <w:rsid w:val="00C92A91"/>
    <w:rsid w:val="00C93B4C"/>
    <w:rsid w:val="00C962D4"/>
    <w:rsid w:val="00CA4999"/>
    <w:rsid w:val="00CA79D1"/>
    <w:rsid w:val="00CB032D"/>
    <w:rsid w:val="00CB089C"/>
    <w:rsid w:val="00CB126C"/>
    <w:rsid w:val="00CB14E7"/>
    <w:rsid w:val="00CB437B"/>
    <w:rsid w:val="00CB5B59"/>
    <w:rsid w:val="00CC34B9"/>
    <w:rsid w:val="00CC3EDC"/>
    <w:rsid w:val="00CC5870"/>
    <w:rsid w:val="00CC632B"/>
    <w:rsid w:val="00CD3FB2"/>
    <w:rsid w:val="00CD4210"/>
    <w:rsid w:val="00CD5CE9"/>
    <w:rsid w:val="00CD6399"/>
    <w:rsid w:val="00CE469A"/>
    <w:rsid w:val="00CE7D12"/>
    <w:rsid w:val="00D02B11"/>
    <w:rsid w:val="00D05118"/>
    <w:rsid w:val="00D0696A"/>
    <w:rsid w:val="00D07D31"/>
    <w:rsid w:val="00D25227"/>
    <w:rsid w:val="00D2749F"/>
    <w:rsid w:val="00D276BA"/>
    <w:rsid w:val="00D3491E"/>
    <w:rsid w:val="00D3618E"/>
    <w:rsid w:val="00D42E2E"/>
    <w:rsid w:val="00D459F9"/>
    <w:rsid w:val="00D519EA"/>
    <w:rsid w:val="00D52888"/>
    <w:rsid w:val="00D5408D"/>
    <w:rsid w:val="00D5454B"/>
    <w:rsid w:val="00D575D6"/>
    <w:rsid w:val="00D60FEC"/>
    <w:rsid w:val="00D61174"/>
    <w:rsid w:val="00D61A4C"/>
    <w:rsid w:val="00D6411F"/>
    <w:rsid w:val="00D652A9"/>
    <w:rsid w:val="00D67C77"/>
    <w:rsid w:val="00D701AD"/>
    <w:rsid w:val="00D73038"/>
    <w:rsid w:val="00D742D1"/>
    <w:rsid w:val="00D7450D"/>
    <w:rsid w:val="00D74925"/>
    <w:rsid w:val="00D7590F"/>
    <w:rsid w:val="00D80221"/>
    <w:rsid w:val="00D802A3"/>
    <w:rsid w:val="00D802A8"/>
    <w:rsid w:val="00D81743"/>
    <w:rsid w:val="00D81D65"/>
    <w:rsid w:val="00D82C39"/>
    <w:rsid w:val="00D85FF9"/>
    <w:rsid w:val="00D86C1E"/>
    <w:rsid w:val="00D93A1A"/>
    <w:rsid w:val="00DA057B"/>
    <w:rsid w:val="00DA3CFA"/>
    <w:rsid w:val="00DA4065"/>
    <w:rsid w:val="00DB0584"/>
    <w:rsid w:val="00DB07AB"/>
    <w:rsid w:val="00DB218D"/>
    <w:rsid w:val="00DB2A4F"/>
    <w:rsid w:val="00DB53D0"/>
    <w:rsid w:val="00DB5B08"/>
    <w:rsid w:val="00DB624D"/>
    <w:rsid w:val="00DB7EE7"/>
    <w:rsid w:val="00DC356A"/>
    <w:rsid w:val="00DC4867"/>
    <w:rsid w:val="00DD00D1"/>
    <w:rsid w:val="00DD02C2"/>
    <w:rsid w:val="00DD5252"/>
    <w:rsid w:val="00DD568A"/>
    <w:rsid w:val="00DE01A5"/>
    <w:rsid w:val="00DE10DC"/>
    <w:rsid w:val="00DE4269"/>
    <w:rsid w:val="00E026E9"/>
    <w:rsid w:val="00E05675"/>
    <w:rsid w:val="00E125C2"/>
    <w:rsid w:val="00E1365B"/>
    <w:rsid w:val="00E153D9"/>
    <w:rsid w:val="00E17E78"/>
    <w:rsid w:val="00E20964"/>
    <w:rsid w:val="00E22669"/>
    <w:rsid w:val="00E261CF"/>
    <w:rsid w:val="00E26FFE"/>
    <w:rsid w:val="00E27125"/>
    <w:rsid w:val="00E30F0D"/>
    <w:rsid w:val="00E314F4"/>
    <w:rsid w:val="00E337FE"/>
    <w:rsid w:val="00E33B2E"/>
    <w:rsid w:val="00E4007B"/>
    <w:rsid w:val="00E5432D"/>
    <w:rsid w:val="00E5646C"/>
    <w:rsid w:val="00E60ABD"/>
    <w:rsid w:val="00E62785"/>
    <w:rsid w:val="00E62958"/>
    <w:rsid w:val="00E62CA6"/>
    <w:rsid w:val="00E64F86"/>
    <w:rsid w:val="00E66782"/>
    <w:rsid w:val="00E71786"/>
    <w:rsid w:val="00E76319"/>
    <w:rsid w:val="00E77A65"/>
    <w:rsid w:val="00E86ECA"/>
    <w:rsid w:val="00E911E8"/>
    <w:rsid w:val="00E918B6"/>
    <w:rsid w:val="00E94573"/>
    <w:rsid w:val="00E95C2F"/>
    <w:rsid w:val="00E962F3"/>
    <w:rsid w:val="00E96700"/>
    <w:rsid w:val="00EA69C0"/>
    <w:rsid w:val="00EA7695"/>
    <w:rsid w:val="00EB2033"/>
    <w:rsid w:val="00EB2BF1"/>
    <w:rsid w:val="00EB6A85"/>
    <w:rsid w:val="00EC1908"/>
    <w:rsid w:val="00EC1CE6"/>
    <w:rsid w:val="00EC50A5"/>
    <w:rsid w:val="00ED6D03"/>
    <w:rsid w:val="00EE391B"/>
    <w:rsid w:val="00EE48FB"/>
    <w:rsid w:val="00EE695F"/>
    <w:rsid w:val="00EE7928"/>
    <w:rsid w:val="00EF084F"/>
    <w:rsid w:val="00EF1328"/>
    <w:rsid w:val="00EF3352"/>
    <w:rsid w:val="00EF5D32"/>
    <w:rsid w:val="00F1795D"/>
    <w:rsid w:val="00F22868"/>
    <w:rsid w:val="00F24E44"/>
    <w:rsid w:val="00F30A99"/>
    <w:rsid w:val="00F30D3E"/>
    <w:rsid w:val="00F318B8"/>
    <w:rsid w:val="00F35AB1"/>
    <w:rsid w:val="00F36C76"/>
    <w:rsid w:val="00F3795D"/>
    <w:rsid w:val="00F37A54"/>
    <w:rsid w:val="00F436F1"/>
    <w:rsid w:val="00F52521"/>
    <w:rsid w:val="00F52AF1"/>
    <w:rsid w:val="00F60CE2"/>
    <w:rsid w:val="00F61E08"/>
    <w:rsid w:val="00F639E2"/>
    <w:rsid w:val="00F63CBD"/>
    <w:rsid w:val="00F7756E"/>
    <w:rsid w:val="00F8023E"/>
    <w:rsid w:val="00F81D01"/>
    <w:rsid w:val="00F932A4"/>
    <w:rsid w:val="00F95D7B"/>
    <w:rsid w:val="00F97C97"/>
    <w:rsid w:val="00FA4755"/>
    <w:rsid w:val="00FB03AC"/>
    <w:rsid w:val="00FB2F74"/>
    <w:rsid w:val="00FB3A52"/>
    <w:rsid w:val="00FB55CF"/>
    <w:rsid w:val="00FB5E89"/>
    <w:rsid w:val="00FB79B9"/>
    <w:rsid w:val="00FC1F70"/>
    <w:rsid w:val="00FC7D32"/>
    <w:rsid w:val="00FD68CE"/>
    <w:rsid w:val="00FD72FD"/>
    <w:rsid w:val="00FD78F2"/>
    <w:rsid w:val="00FE0677"/>
    <w:rsid w:val="00FE0AB5"/>
    <w:rsid w:val="00FE2491"/>
    <w:rsid w:val="00FE52D1"/>
    <w:rsid w:val="00FE561E"/>
    <w:rsid w:val="00FE56D9"/>
    <w:rsid w:val="00FF0D4C"/>
    <w:rsid w:val="00FF1EFF"/>
    <w:rsid w:val="00FF2320"/>
    <w:rsid w:val="00FF3849"/>
    <w:rsid w:val="00FF3A37"/>
    <w:rsid w:val="00FF5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F9AFE6"/>
  <w15:docId w15:val="{08CD26BA-0A84-4BD5-A539-9836A150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391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667F8"/>
    <w:pPr>
      <w:keepNext/>
      <w:outlineLvl w:val="0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rsid w:val="009667F8"/>
    <w:pPr>
      <w:keepNext/>
      <w:tabs>
        <w:tab w:val="left" w:pos="7200"/>
      </w:tabs>
      <w:jc w:val="center"/>
      <w:outlineLvl w:val="5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667F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link w:val="BodyTextChar"/>
    <w:rsid w:val="009667F8"/>
    <w:pPr>
      <w:spacing w:after="120"/>
    </w:pPr>
    <w:rPr>
      <w:sz w:val="20"/>
      <w:szCs w:val="20"/>
    </w:rPr>
  </w:style>
  <w:style w:type="paragraph" w:styleId="Header">
    <w:name w:val="header"/>
    <w:basedOn w:val="Normal"/>
    <w:rsid w:val="009667F8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PubNumber2">
    <w:name w:val="Pub Number 2"/>
    <w:basedOn w:val="Header"/>
    <w:rsid w:val="00886BE9"/>
    <w:pPr>
      <w:tabs>
        <w:tab w:val="clear" w:pos="4320"/>
        <w:tab w:val="clear" w:pos="8640"/>
      </w:tabs>
      <w:spacing w:after="60"/>
    </w:pPr>
    <w:rPr>
      <w:rFonts w:ascii="Arial" w:hAnsi="Arial"/>
      <w:b/>
      <w:noProof/>
      <w:sz w:val="18"/>
    </w:rPr>
  </w:style>
  <w:style w:type="character" w:styleId="PageNumber">
    <w:name w:val="page number"/>
    <w:basedOn w:val="DefaultParagraphFont"/>
    <w:rsid w:val="00886BE9"/>
  </w:style>
  <w:style w:type="table" w:styleId="TableGrid">
    <w:name w:val="Table Grid"/>
    <w:basedOn w:val="TableNormal"/>
    <w:rsid w:val="0088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3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1A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9094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368EF"/>
    <w:rPr>
      <w:lang w:val="en-US" w:eastAsia="en-US"/>
    </w:rPr>
  </w:style>
  <w:style w:type="character" w:styleId="Hyperlink">
    <w:name w:val="Hyperlink"/>
    <w:basedOn w:val="DefaultParagraphFont"/>
    <w:uiPriority w:val="99"/>
    <w:rsid w:val="00DA057B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2475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475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75B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475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475B5"/>
    <w:rPr>
      <w:b/>
      <w:bCs/>
      <w:lang w:val="en-US" w:eastAsia="en-US"/>
    </w:rPr>
  </w:style>
  <w:style w:type="character" w:customStyle="1" w:styleId="l0s521">
    <w:name w:val="l0s521"/>
    <w:basedOn w:val="DefaultParagraphFont"/>
    <w:rsid w:val="007061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061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061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rsid w:val="00253389"/>
    <w:rPr>
      <w:b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5338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lee.AXON\Local%20Settings\Temporary%20Internet%20Files\OLKC\UT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5DFF7782941A96019B9FAB234F5" ma:contentTypeVersion="0" ma:contentTypeDescription="Create a new document." ma:contentTypeScope="" ma:versionID="39adf101c5928cc4f09824b829c281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310AEFD-587F-4281-AEAE-604C73119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648D5C-2F5D-4291-97E1-88666053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F4A529-CF01-46BF-8B79-CFE214316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B1509-AD0A-4DDC-B500-7BBBCBF421E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UTR Template</Template>
  <TotalTime>62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>United Technologies Corporation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hlee</dc:creator>
  <cp:lastModifiedBy>Ava, Karishma (Contractor)</cp:lastModifiedBy>
  <cp:revision>58</cp:revision>
  <dcterms:created xsi:type="dcterms:W3CDTF">2025-05-14T07:03:00Z</dcterms:created>
  <dcterms:modified xsi:type="dcterms:W3CDTF">2025-05-14T12:03:00Z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0x0101001026D5DFF7782941A96019B9FAB234F5</vt:lpwstr>
  </property>
  <property fmtid="{D5CDD505-2E9C-101B-9397-08002B2CF9AE}" pid="3" name="Person or Group">
    <vt:lpwstr/>
  </property>
</Properties>
</file>